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E5F" w:rsidRPr="00E15E18" w:rsidRDefault="004A7FD5">
      <w:pPr>
        <w:pStyle w:val="Title"/>
        <w:rPr>
          <w:b/>
          <w:sz w:val="96"/>
          <w:szCs w:val="96"/>
        </w:rPr>
      </w:pPr>
      <w:r>
        <w:rPr>
          <w:b/>
          <w:sz w:val="96"/>
          <w:szCs w:val="96"/>
        </w:rPr>
        <w:t>Big data Analytics</w:t>
      </w:r>
    </w:p>
    <w:p w:rsidR="00FB6E5F" w:rsidRDefault="004A7FD5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>CS5590BD</w:t>
      </w:r>
    </w:p>
    <w:p w:rsidR="00E15E18" w:rsidRDefault="00E15E18" w:rsidP="00E15E18"/>
    <w:p w:rsidR="00E15E18" w:rsidRDefault="00E15E18" w:rsidP="00E15E18"/>
    <w:p w:rsidR="00E15E18" w:rsidRDefault="00E15E18" w:rsidP="00E15E18"/>
    <w:p w:rsidR="00004EB9" w:rsidRDefault="00004EB9" w:rsidP="00004EB9"/>
    <w:p w:rsidR="00004EB9" w:rsidRPr="005E7C84" w:rsidRDefault="00004EB9" w:rsidP="00004EB9">
      <w:pPr>
        <w:rPr>
          <w:b/>
          <w:sz w:val="56"/>
          <w:szCs w:val="56"/>
        </w:rPr>
      </w:pPr>
    </w:p>
    <w:p w:rsidR="005E7C84" w:rsidRPr="005E7C84" w:rsidRDefault="004027BF" w:rsidP="00A65542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Lab-2</w:t>
      </w:r>
      <w:r w:rsidR="004A7FD5">
        <w:rPr>
          <w:b/>
          <w:sz w:val="56"/>
          <w:szCs w:val="56"/>
        </w:rPr>
        <w:t xml:space="preserve"> Assignment</w:t>
      </w:r>
    </w:p>
    <w:p w:rsidR="005E7C84" w:rsidRDefault="005E7C84" w:rsidP="005E7C84">
      <w:pPr>
        <w:jc w:val="center"/>
        <w:rPr>
          <w:sz w:val="36"/>
          <w:szCs w:val="36"/>
        </w:rPr>
      </w:pPr>
    </w:p>
    <w:p w:rsidR="005E7C84" w:rsidRDefault="005E7C84" w:rsidP="005E7C84">
      <w:pPr>
        <w:jc w:val="center"/>
        <w:rPr>
          <w:sz w:val="36"/>
          <w:szCs w:val="36"/>
        </w:rPr>
      </w:pPr>
    </w:p>
    <w:p w:rsidR="005E7C84" w:rsidRDefault="005E7C84" w:rsidP="005E7C84">
      <w:pPr>
        <w:jc w:val="center"/>
        <w:rPr>
          <w:sz w:val="36"/>
          <w:szCs w:val="36"/>
        </w:rPr>
      </w:pPr>
    </w:p>
    <w:p w:rsidR="00A65542" w:rsidRDefault="00A65542" w:rsidP="00A65542">
      <w:pPr>
        <w:rPr>
          <w:sz w:val="36"/>
          <w:szCs w:val="36"/>
        </w:rPr>
      </w:pPr>
    </w:p>
    <w:p w:rsidR="00A65542" w:rsidRDefault="00A65542" w:rsidP="00A65542">
      <w:pPr>
        <w:rPr>
          <w:sz w:val="36"/>
          <w:szCs w:val="36"/>
        </w:rPr>
      </w:pPr>
    </w:p>
    <w:p w:rsidR="00A65542" w:rsidRDefault="004A7FD5" w:rsidP="00004EB9">
      <w:pPr>
        <w:rPr>
          <w:sz w:val="36"/>
          <w:szCs w:val="36"/>
        </w:rPr>
      </w:pPr>
      <w:r>
        <w:rPr>
          <w:sz w:val="36"/>
          <w:szCs w:val="36"/>
        </w:rPr>
        <w:t>BY</w:t>
      </w:r>
    </w:p>
    <w:p w:rsidR="004A7FD5" w:rsidRDefault="004A7FD5" w:rsidP="00004EB9">
      <w:pPr>
        <w:rPr>
          <w:sz w:val="36"/>
          <w:szCs w:val="36"/>
        </w:rPr>
      </w:pPr>
      <w:r>
        <w:rPr>
          <w:sz w:val="36"/>
          <w:szCs w:val="36"/>
        </w:rPr>
        <w:t>L V SANDEEP, BATHINA (16174348)</w:t>
      </w:r>
    </w:p>
    <w:p w:rsidR="004A7FD5" w:rsidRDefault="004A7FD5" w:rsidP="00004EB9">
      <w:pPr>
        <w:rPr>
          <w:sz w:val="36"/>
          <w:szCs w:val="36"/>
        </w:rPr>
      </w:pPr>
    </w:p>
    <w:p w:rsidR="004A7FD5" w:rsidRDefault="004A7FD5" w:rsidP="00004EB9"/>
    <w:p w:rsidR="004A7FD5" w:rsidRDefault="004A7FD5" w:rsidP="00004EB9"/>
    <w:p w:rsidR="004A7FD5" w:rsidRDefault="004A7FD5" w:rsidP="004A7FD5">
      <w:pPr>
        <w:pStyle w:val="ListParagraph"/>
      </w:pPr>
    </w:p>
    <w:p w:rsidR="00EE01EE" w:rsidRPr="00EE01EE" w:rsidRDefault="00854929" w:rsidP="004A7FD5">
      <w:pPr>
        <w:pStyle w:val="Title"/>
        <w:rPr>
          <w:u w:val="single"/>
        </w:rPr>
      </w:pPr>
      <w:r>
        <w:lastRenderedPageBreak/>
        <w:tab/>
      </w:r>
      <w:r>
        <w:rPr>
          <w:u w:val="single"/>
        </w:rPr>
        <w:t>Task1: Application on sensor tag</w:t>
      </w:r>
    </w:p>
    <w:p w:rsidR="00854929" w:rsidRPr="00854929" w:rsidRDefault="004A7FD5" w:rsidP="00EE01EE">
      <w:pPr>
        <w:rPr>
          <w:b/>
          <w:sz w:val="28"/>
          <w:szCs w:val="28"/>
        </w:rPr>
      </w:pPr>
      <w:r>
        <w:tab/>
      </w:r>
      <w:r w:rsidR="00EE01EE">
        <w:tab/>
      </w:r>
      <w:r w:rsidR="00EE01EE">
        <w:tab/>
      </w:r>
      <w:r w:rsidR="00EE01EE">
        <w:tab/>
      </w:r>
      <w:r w:rsidR="00EE01EE">
        <w:tab/>
        <w:t xml:space="preserve">      </w:t>
      </w:r>
    </w:p>
    <w:p w:rsidR="00EE01EE" w:rsidRDefault="00854929" w:rsidP="00854929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S</w:t>
      </w:r>
      <w:r w:rsidRPr="00854929">
        <w:rPr>
          <w:b/>
          <w:sz w:val="28"/>
          <w:szCs w:val="28"/>
        </w:rPr>
        <w:t xml:space="preserve">ubtask1 :  Implement an application to generate a file for </w:t>
      </w:r>
      <w:r>
        <w:rPr>
          <w:b/>
          <w:sz w:val="28"/>
          <w:szCs w:val="28"/>
        </w:rPr>
        <w:t xml:space="preserve">4 </w:t>
      </w:r>
      <w:r w:rsidRPr="00854929">
        <w:rPr>
          <w:b/>
          <w:sz w:val="28"/>
          <w:szCs w:val="28"/>
        </w:rPr>
        <w:t>activities </w:t>
      </w:r>
      <w:r w:rsidR="004A7FD5" w:rsidRPr="00854929">
        <w:rPr>
          <w:b/>
          <w:sz w:val="28"/>
          <w:szCs w:val="28"/>
        </w:rPr>
        <w:tab/>
      </w:r>
      <w:r w:rsidR="004A7FD5" w:rsidRPr="00EE01EE">
        <w:rPr>
          <w:b/>
          <w:sz w:val="24"/>
          <w:szCs w:val="24"/>
        </w:rPr>
        <w:tab/>
      </w:r>
    </w:p>
    <w:p w:rsidR="00854929" w:rsidRDefault="00854929" w:rsidP="008549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Steps:</w:t>
      </w:r>
    </w:p>
    <w:p w:rsidR="00854929" w:rsidRDefault="008C009B" w:rsidP="0085492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Import and </w:t>
      </w:r>
      <w:r w:rsidR="00854929">
        <w:rPr>
          <w:sz w:val="24"/>
          <w:szCs w:val="24"/>
        </w:rPr>
        <w:t>Run the given application by doing some slight modifications in the code.</w:t>
      </w:r>
    </w:p>
    <w:p w:rsidR="00854929" w:rsidRDefault="00854929" w:rsidP="00854929">
      <w:pPr>
        <w:pStyle w:val="ListParagraph"/>
        <w:ind w:left="2130"/>
        <w:rPr>
          <w:sz w:val="24"/>
          <w:szCs w:val="24"/>
        </w:rPr>
      </w:pPr>
      <w:r>
        <w:rPr>
          <w:sz w:val="24"/>
          <w:szCs w:val="24"/>
        </w:rPr>
        <w:t>This code runs for following activities:</w:t>
      </w:r>
    </w:p>
    <w:p w:rsidR="00854929" w:rsidRDefault="00854929" w:rsidP="00854929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Accelerometer</w:t>
      </w:r>
    </w:p>
    <w:p w:rsidR="00854929" w:rsidRDefault="00854929" w:rsidP="00854929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Geo Location</w:t>
      </w:r>
    </w:p>
    <w:p w:rsidR="00854929" w:rsidRDefault="00854929" w:rsidP="00854929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:rsidR="00854929" w:rsidRDefault="00854929" w:rsidP="00854929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Humidity</w:t>
      </w:r>
    </w:p>
    <w:p w:rsidR="00854929" w:rsidRDefault="00854929" w:rsidP="00854929">
      <w:pPr>
        <w:pStyle w:val="ListParagraph"/>
        <w:ind w:left="2490"/>
        <w:rPr>
          <w:sz w:val="24"/>
          <w:szCs w:val="24"/>
        </w:rPr>
      </w:pPr>
    </w:p>
    <w:p w:rsidR="00854929" w:rsidRDefault="00854929" w:rsidP="00854929">
      <w:pPr>
        <w:pStyle w:val="ListParagraph"/>
        <w:ind w:left="2490"/>
        <w:rPr>
          <w:sz w:val="24"/>
          <w:szCs w:val="24"/>
        </w:rPr>
      </w:pPr>
      <w:r w:rsidRPr="00854929">
        <w:rPr>
          <w:sz w:val="24"/>
          <w:szCs w:val="24"/>
        </w:rPr>
        <w:t>The code looks as follows:</w:t>
      </w:r>
    </w:p>
    <w:p w:rsidR="00854929" w:rsidRDefault="00854929" w:rsidP="00854929">
      <w:pPr>
        <w:pStyle w:val="ListParagraph"/>
        <w:ind w:left="2490"/>
        <w:rPr>
          <w:sz w:val="24"/>
          <w:szCs w:val="24"/>
        </w:rPr>
      </w:pPr>
    </w:p>
    <w:p w:rsidR="00854929" w:rsidRDefault="0039768D" w:rsidP="0039768D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2657475"/>
            <wp:effectExtent l="19050" t="0" r="0" b="0"/>
            <wp:docPr id="1" name="Picture 1" descr="C:\Users\Rithvika kamisetty\Desktop\big data\sandeep\sandeep\sens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hvika kamisetty\Desktop\big data\sandeep\sandeep\sensor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929" w:rsidRDefault="00854929" w:rsidP="00854929">
      <w:pPr>
        <w:pStyle w:val="ListParagraph"/>
        <w:ind w:left="2490"/>
        <w:rPr>
          <w:sz w:val="24"/>
          <w:szCs w:val="24"/>
        </w:rPr>
      </w:pPr>
    </w:p>
    <w:p w:rsidR="00854929" w:rsidRDefault="00854929" w:rsidP="0085492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Run the application on Nexus phone as follows.</w:t>
      </w:r>
    </w:p>
    <w:p w:rsidR="0039768D" w:rsidRDefault="0039768D" w:rsidP="0039768D">
      <w:pPr>
        <w:pStyle w:val="ListParagraph"/>
        <w:ind w:left="2130"/>
        <w:rPr>
          <w:sz w:val="24"/>
          <w:szCs w:val="24"/>
        </w:rPr>
      </w:pPr>
    </w:p>
    <w:p w:rsidR="0039768D" w:rsidRDefault="00C8037F" w:rsidP="00C8037F">
      <w:pPr>
        <w:pStyle w:val="ListParagraph"/>
        <w:ind w:left="1418"/>
        <w:rPr>
          <w:sz w:val="24"/>
          <w:szCs w:val="24"/>
        </w:rPr>
      </w:pPr>
      <w:r w:rsidRPr="00C8037F">
        <w:rPr>
          <w:sz w:val="24"/>
          <w:szCs w:val="24"/>
        </w:rPr>
        <w:lastRenderedPageBreak/>
        <w:drawing>
          <wp:inline distT="0" distB="0" distL="0" distR="0">
            <wp:extent cx="3371850" cy="3524250"/>
            <wp:effectExtent l="19050" t="0" r="0" b="0"/>
            <wp:docPr id="11" name="Picture 9" descr="C:\Users\Rithvika kamisetty\Desktop\big data\sandeep\sandeep\Screenshot_2014-06-24-10-57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thvika kamisetty\Desktop\big data\sandeep\sandeep\Screenshot_2014-06-24-10-57-5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422" cy="352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929" w:rsidRDefault="00854929" w:rsidP="00854929">
      <w:pPr>
        <w:pStyle w:val="ListParagraph"/>
        <w:ind w:left="2130"/>
        <w:rPr>
          <w:sz w:val="24"/>
          <w:szCs w:val="24"/>
        </w:rPr>
      </w:pPr>
    </w:p>
    <w:p w:rsidR="00854929" w:rsidRDefault="00854929" w:rsidP="00854929">
      <w:pPr>
        <w:pStyle w:val="ListParagraph"/>
        <w:ind w:left="2130"/>
        <w:rPr>
          <w:sz w:val="24"/>
          <w:szCs w:val="24"/>
        </w:rPr>
      </w:pPr>
    </w:p>
    <w:p w:rsidR="00854929" w:rsidRDefault="00854929" w:rsidP="0085492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The file generated in the phone is sensor_group6.txt as follows</w:t>
      </w:r>
      <w:r w:rsidR="008C009B">
        <w:rPr>
          <w:sz w:val="24"/>
          <w:szCs w:val="24"/>
        </w:rPr>
        <w:t xml:space="preserve"> in Astro file manager</w:t>
      </w:r>
      <w:r>
        <w:rPr>
          <w:sz w:val="24"/>
          <w:szCs w:val="24"/>
        </w:rPr>
        <w:t>:</w:t>
      </w:r>
    </w:p>
    <w:p w:rsidR="00854929" w:rsidRDefault="00854929" w:rsidP="00854929">
      <w:pPr>
        <w:rPr>
          <w:sz w:val="24"/>
          <w:szCs w:val="24"/>
        </w:rPr>
      </w:pPr>
    </w:p>
    <w:p w:rsidR="00C8037F" w:rsidRPr="00854929" w:rsidRDefault="00C8037F" w:rsidP="00C8037F">
      <w:pPr>
        <w:ind w:left="993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3457575" cy="5532120"/>
            <wp:effectExtent l="19050" t="0" r="9525" b="0"/>
            <wp:docPr id="12" name="Picture 10" descr="C:\Users\Rithvika kamisetty\Desktop\big data\sandeep\sandeep\Screenshot_2014-06-24-10-5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thvika kamisetty\Desktop\big data\sandeep\sandeep\Screenshot_2014-06-24-10-56-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53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929" w:rsidRDefault="00854929" w:rsidP="00854929">
      <w:pPr>
        <w:pStyle w:val="ListParagraph"/>
        <w:ind w:left="2490"/>
        <w:rPr>
          <w:sz w:val="24"/>
          <w:szCs w:val="24"/>
        </w:rPr>
      </w:pPr>
    </w:p>
    <w:p w:rsidR="00854929" w:rsidRDefault="008C009B" w:rsidP="0085492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Generated file content is:</w:t>
      </w:r>
    </w:p>
    <w:p w:rsidR="0039768D" w:rsidRDefault="0039768D" w:rsidP="0039768D">
      <w:pPr>
        <w:pStyle w:val="ListParagraph"/>
        <w:ind w:left="2130"/>
        <w:rPr>
          <w:sz w:val="24"/>
          <w:szCs w:val="24"/>
        </w:rPr>
      </w:pPr>
    </w:p>
    <w:p w:rsidR="0039768D" w:rsidRDefault="0039768D" w:rsidP="0039768D">
      <w:pPr>
        <w:pStyle w:val="ListParagraph"/>
        <w:ind w:left="142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647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929" w:rsidRPr="00854929" w:rsidRDefault="00854929" w:rsidP="00854929">
      <w:pPr>
        <w:pStyle w:val="ListParagraph"/>
        <w:ind w:left="2130"/>
        <w:rPr>
          <w:sz w:val="24"/>
          <w:szCs w:val="24"/>
        </w:rPr>
      </w:pPr>
    </w:p>
    <w:p w:rsidR="004A7FD5" w:rsidRDefault="00854929" w:rsidP="004A7FD5">
      <w:pPr>
        <w:pStyle w:val="Title"/>
        <w:rPr>
          <w:u w:val="single"/>
        </w:rPr>
      </w:pPr>
      <w:r>
        <w:tab/>
      </w:r>
      <w:r>
        <w:tab/>
      </w:r>
      <w:r>
        <w:rPr>
          <w:u w:val="single"/>
        </w:rPr>
        <w:t>Task 2: hbase data insertion</w:t>
      </w:r>
    </w:p>
    <w:p w:rsidR="004A7FD5" w:rsidRDefault="004A7FD5" w:rsidP="004A7FD5"/>
    <w:p w:rsidR="004A7FD5" w:rsidRDefault="004A7FD5" w:rsidP="004A7FD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A7FD5">
        <w:rPr>
          <w:b/>
          <w:sz w:val="28"/>
          <w:szCs w:val="28"/>
        </w:rPr>
        <w:t>Subtask 1</w:t>
      </w:r>
      <w:r w:rsidRPr="00D945C7">
        <w:rPr>
          <w:b/>
          <w:sz w:val="28"/>
          <w:szCs w:val="28"/>
        </w:rPr>
        <w:t xml:space="preserve">: </w:t>
      </w:r>
      <w:r w:rsidR="008C009B">
        <w:rPr>
          <w:b/>
          <w:sz w:val="28"/>
          <w:szCs w:val="28"/>
        </w:rPr>
        <w:t>Inserting data to HBase</w:t>
      </w:r>
    </w:p>
    <w:p w:rsidR="004A7FD5" w:rsidRDefault="004A7FD5" w:rsidP="004A7FD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Steps:  </w:t>
      </w:r>
    </w:p>
    <w:p w:rsidR="008C009B" w:rsidRDefault="008C009B" w:rsidP="008C009B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Imports the HBase updated source code to the eclipse and do the code modifications as below.</w:t>
      </w:r>
    </w:p>
    <w:p w:rsidR="008C009B" w:rsidRDefault="008C009B" w:rsidP="008C009B">
      <w:pPr>
        <w:pStyle w:val="ListParagraph"/>
        <w:ind w:left="1770"/>
        <w:rPr>
          <w:sz w:val="28"/>
          <w:szCs w:val="28"/>
        </w:rPr>
      </w:pPr>
    </w:p>
    <w:p w:rsidR="008C009B" w:rsidRDefault="008C009B" w:rsidP="008C009B">
      <w:pPr>
        <w:pStyle w:val="ListParagraph"/>
        <w:ind w:left="1770"/>
        <w:rPr>
          <w:sz w:val="28"/>
          <w:szCs w:val="28"/>
        </w:rPr>
      </w:pPr>
      <w:r>
        <w:rPr>
          <w:sz w:val="28"/>
          <w:szCs w:val="28"/>
        </w:rPr>
        <w:t>Now the code looks like:</w:t>
      </w:r>
    </w:p>
    <w:p w:rsidR="0039768D" w:rsidRDefault="0039768D" w:rsidP="008C009B">
      <w:pPr>
        <w:pStyle w:val="ListParagraph"/>
        <w:ind w:left="1770"/>
        <w:rPr>
          <w:sz w:val="28"/>
          <w:szCs w:val="28"/>
        </w:rPr>
      </w:pPr>
    </w:p>
    <w:p w:rsidR="0039768D" w:rsidRDefault="0039768D" w:rsidP="0039768D">
      <w:pPr>
        <w:pStyle w:val="ListParagraph"/>
        <w:ind w:left="142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34075" cy="3171825"/>
            <wp:effectExtent l="19050" t="0" r="9525" b="0"/>
            <wp:docPr id="5" name="Picture 5" descr="C:\Users\Rithvika kamisetty\Desktop\big data\sandeep\sandeep\hb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thvika kamisetty\Desktop\big data\sandeep\sandeep\hbase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8D" w:rsidRDefault="0039768D" w:rsidP="0039768D">
      <w:pPr>
        <w:pStyle w:val="ListParagraph"/>
        <w:ind w:left="142"/>
        <w:rPr>
          <w:sz w:val="28"/>
          <w:szCs w:val="28"/>
        </w:rPr>
      </w:pPr>
    </w:p>
    <w:p w:rsidR="0039768D" w:rsidRDefault="0039768D" w:rsidP="0039768D">
      <w:pPr>
        <w:pStyle w:val="ListParagraph"/>
        <w:ind w:left="142"/>
        <w:rPr>
          <w:sz w:val="28"/>
          <w:szCs w:val="28"/>
        </w:rPr>
      </w:pPr>
      <w:r w:rsidRPr="0039768D">
        <w:rPr>
          <w:sz w:val="28"/>
          <w:szCs w:val="28"/>
        </w:rPr>
        <w:drawing>
          <wp:inline distT="0" distB="0" distL="0" distR="0">
            <wp:extent cx="5943600" cy="2343150"/>
            <wp:effectExtent l="19050" t="0" r="0" b="0"/>
            <wp:docPr id="3" name="Picture 6" descr="C:\Users\Rithvika kamisetty\Desktop\big data\sandeep\sandeep\hb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thvika kamisetty\Desktop\big data\sandeep\sandeep\hbase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9B" w:rsidRDefault="008C009B" w:rsidP="008C009B">
      <w:pPr>
        <w:pStyle w:val="ListParagraph"/>
        <w:ind w:left="1770"/>
        <w:rPr>
          <w:sz w:val="28"/>
          <w:szCs w:val="28"/>
        </w:rPr>
      </w:pPr>
    </w:p>
    <w:p w:rsidR="008C009B" w:rsidRDefault="008C009B" w:rsidP="008C009B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Before running the application, connect to the UMKC VPN.</w:t>
      </w:r>
    </w:p>
    <w:p w:rsidR="008C009B" w:rsidRDefault="008C009B" w:rsidP="008C009B">
      <w:pPr>
        <w:pStyle w:val="ListParagraph"/>
        <w:ind w:left="1770"/>
        <w:rPr>
          <w:sz w:val="28"/>
          <w:szCs w:val="28"/>
        </w:rPr>
      </w:pPr>
    </w:p>
    <w:p w:rsidR="008C009B" w:rsidRDefault="008C009B" w:rsidP="008C009B">
      <w:pPr>
        <w:pStyle w:val="ListParagraph"/>
        <w:ind w:left="1770"/>
        <w:rPr>
          <w:sz w:val="28"/>
          <w:szCs w:val="28"/>
        </w:rPr>
      </w:pPr>
    </w:p>
    <w:p w:rsidR="008C009B" w:rsidRDefault="008C009B" w:rsidP="008C009B">
      <w:pPr>
        <w:pStyle w:val="ListParagraph"/>
        <w:ind w:left="1770"/>
        <w:rPr>
          <w:sz w:val="28"/>
          <w:szCs w:val="28"/>
        </w:rPr>
      </w:pPr>
    </w:p>
    <w:p w:rsidR="008C009B" w:rsidRDefault="008C009B" w:rsidP="008C009B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Now run the Java application for creating the table.</w:t>
      </w:r>
    </w:p>
    <w:p w:rsidR="008C009B" w:rsidRDefault="0039768D" w:rsidP="008C009B">
      <w:pPr>
        <w:rPr>
          <w:sz w:val="28"/>
          <w:szCs w:val="28"/>
        </w:rPr>
      </w:pPr>
      <w:r w:rsidRPr="0039768D">
        <w:rPr>
          <w:sz w:val="28"/>
          <w:szCs w:val="28"/>
        </w:rPr>
        <w:lastRenderedPageBreak/>
        <w:drawing>
          <wp:inline distT="0" distB="0" distL="0" distR="0">
            <wp:extent cx="5943600" cy="3143250"/>
            <wp:effectExtent l="19050" t="0" r="0" b="0"/>
            <wp:docPr id="4" name="Picture 7" descr="C:\Users\Rithvika kamisetty\Desktop\big data\sandeep\sandeep\hbase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thvika kamisetty\Desktop\big data\sandeep\sandeep\hbaseop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9B" w:rsidRDefault="008C009B" w:rsidP="008C009B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After creating the table, Sensor_group6.txt file information which got generated from application will get inserted in to that table.</w:t>
      </w:r>
    </w:p>
    <w:p w:rsidR="008C009B" w:rsidRPr="008C009B" w:rsidRDefault="008C009B" w:rsidP="008C009B">
      <w:pPr>
        <w:pStyle w:val="ListParagraph"/>
        <w:rPr>
          <w:sz w:val="28"/>
          <w:szCs w:val="28"/>
        </w:rPr>
      </w:pPr>
    </w:p>
    <w:p w:rsidR="008C009B" w:rsidRDefault="008C009B" w:rsidP="008C009B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After Inserting, now we can retrieve all the information present in that table. The Information will be related to Geo location,</w:t>
      </w:r>
      <w:r w:rsidR="00B568C0">
        <w:rPr>
          <w:sz w:val="28"/>
          <w:szCs w:val="28"/>
        </w:rPr>
        <w:t xml:space="preserve"> </w:t>
      </w:r>
      <w:r>
        <w:rPr>
          <w:sz w:val="28"/>
          <w:szCs w:val="28"/>
        </w:rPr>
        <w:t>accelerometer,</w:t>
      </w:r>
      <w:r w:rsidR="00B568C0">
        <w:rPr>
          <w:sz w:val="28"/>
          <w:szCs w:val="28"/>
        </w:rPr>
        <w:t xml:space="preserve"> Date and humidity</w:t>
      </w:r>
    </w:p>
    <w:p w:rsidR="0039768D" w:rsidRPr="0039768D" w:rsidRDefault="0039768D" w:rsidP="0039768D">
      <w:pPr>
        <w:pStyle w:val="ListParagraph"/>
        <w:rPr>
          <w:sz w:val="28"/>
          <w:szCs w:val="28"/>
        </w:rPr>
      </w:pPr>
    </w:p>
    <w:p w:rsidR="0039768D" w:rsidRPr="008C009B" w:rsidRDefault="0039768D" w:rsidP="0039768D">
      <w:pPr>
        <w:pStyle w:val="ListParagraph"/>
        <w:ind w:left="142"/>
        <w:rPr>
          <w:sz w:val="28"/>
          <w:szCs w:val="28"/>
        </w:rPr>
      </w:pPr>
      <w:r w:rsidRPr="0039768D">
        <w:rPr>
          <w:sz w:val="28"/>
          <w:szCs w:val="28"/>
        </w:rPr>
        <w:drawing>
          <wp:inline distT="0" distB="0" distL="0" distR="0">
            <wp:extent cx="5934075" cy="3076575"/>
            <wp:effectExtent l="19050" t="0" r="9525" b="0"/>
            <wp:docPr id="9" name="Picture 8" descr="C:\Users\Rithvika kamisetty\Desktop\big data\sandeep\sandeep\hbase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thvika kamisetty\Desktop\big data\sandeep\sandeep\hbaseop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9B" w:rsidRDefault="008C009B" w:rsidP="008C009B">
      <w:pPr>
        <w:pStyle w:val="ListParagraph"/>
        <w:ind w:left="1770"/>
        <w:rPr>
          <w:sz w:val="28"/>
          <w:szCs w:val="28"/>
        </w:rPr>
      </w:pPr>
    </w:p>
    <w:p w:rsidR="002F5E49" w:rsidRDefault="002F5E49" w:rsidP="002F5E49">
      <w:pPr>
        <w:pStyle w:val="ListParagraph"/>
        <w:ind w:left="284"/>
        <w:rPr>
          <w:sz w:val="28"/>
          <w:szCs w:val="28"/>
        </w:rPr>
      </w:pPr>
    </w:p>
    <w:p w:rsidR="00D945C7" w:rsidRDefault="00D945C7" w:rsidP="00D945C7">
      <w:pPr>
        <w:pStyle w:val="ListParagraph"/>
        <w:ind w:left="1770"/>
        <w:rPr>
          <w:sz w:val="28"/>
          <w:szCs w:val="28"/>
        </w:rPr>
      </w:pPr>
    </w:p>
    <w:p w:rsidR="00D945C7" w:rsidRPr="004A7FD5" w:rsidRDefault="00D945C7" w:rsidP="00D945C7">
      <w:pPr>
        <w:pStyle w:val="ListParagraph"/>
        <w:ind w:left="1770"/>
        <w:rPr>
          <w:sz w:val="28"/>
          <w:szCs w:val="28"/>
        </w:rPr>
      </w:pPr>
    </w:p>
    <w:p w:rsidR="004A7FD5" w:rsidRPr="004A7FD5" w:rsidRDefault="004A7FD5" w:rsidP="004A7FD5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4A7FD5" w:rsidRPr="004A7FD5" w:rsidSect="00130BC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434" w:rsidRDefault="002A3434" w:rsidP="00B017D3">
      <w:pPr>
        <w:spacing w:before="0" w:after="0" w:line="240" w:lineRule="auto"/>
      </w:pPr>
      <w:r>
        <w:separator/>
      </w:r>
    </w:p>
  </w:endnote>
  <w:endnote w:type="continuationSeparator" w:id="1">
    <w:p w:rsidR="002A3434" w:rsidRDefault="002A3434" w:rsidP="00B017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7D3" w:rsidRPr="00123DE9" w:rsidRDefault="00280D16">
    <w:pPr>
      <w:pStyle w:val="Footer"/>
      <w:rPr>
        <w:b/>
        <w:color w:val="F07F09" w:themeColor="accent1"/>
      </w:rPr>
    </w:pPr>
    <w:r w:rsidRPr="00280D16">
      <w:rPr>
        <w:b/>
        <w:noProof/>
        <w:color w:val="F07F09" w:themeColor="accent1"/>
        <w:lang w:eastAsia="zh-CN"/>
      </w:rPr>
      <w:pict>
        <v:rect id="Rectangle 452" o:spid="_x0000_s2049" style="position:absolute;margin-left:0;margin-top:0;width:579.9pt;height:750.3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867852 [1614]" strokeweight="1.25pt">
          <w10:wrap anchorx="page" anchory="page"/>
        </v:rect>
      </w:pict>
    </w:r>
    <w:r w:rsidR="004A7FD5">
      <w:rPr>
        <w:b/>
        <w:color w:val="F07F09" w:themeColor="accent1"/>
      </w:rPr>
      <w:t>BIG DATA ANALYTICS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434" w:rsidRDefault="002A3434" w:rsidP="00B017D3">
      <w:pPr>
        <w:spacing w:before="0" w:after="0" w:line="240" w:lineRule="auto"/>
      </w:pPr>
      <w:r>
        <w:separator/>
      </w:r>
    </w:p>
  </w:footnote>
  <w:footnote w:type="continuationSeparator" w:id="1">
    <w:p w:rsidR="002A3434" w:rsidRDefault="002A3434" w:rsidP="00B017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7D3" w:rsidRDefault="00280D16">
    <w:pPr>
      <w:pStyle w:val="Header"/>
    </w:pPr>
    <w:r w:rsidRPr="00280D16">
      <w:rPr>
        <w:caps/>
        <w:noProof/>
        <w:color w:val="808080" w:themeColor="background1" w:themeShade="80"/>
        <w:lang w:eastAsia="zh-CN"/>
      </w:rPr>
      <w:pict>
        <v:group id="Group 158" o:spid="_x0000_s2050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<v:group id="Group 159" o:spid="_x0000_s2052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Rectangle 160" o:spid="_x0000_s2055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Rectangle 1" o:spid="_x0000_s2054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f07f09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1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017D3" w:rsidRDefault="00280D16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017D3">
                    <w:rPr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C8037F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08D3"/>
    <w:multiLevelType w:val="hybridMultilevel"/>
    <w:tmpl w:val="7A7A0096"/>
    <w:lvl w:ilvl="0" w:tplc="80C6C5DE">
      <w:start w:val="1"/>
      <w:numFmt w:val="decimal"/>
      <w:lvlText w:val="%1)"/>
      <w:lvlJc w:val="left"/>
      <w:pPr>
        <w:ind w:left="213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850" w:hanging="360"/>
      </w:pPr>
    </w:lvl>
    <w:lvl w:ilvl="2" w:tplc="4009001B" w:tentative="1">
      <w:start w:val="1"/>
      <w:numFmt w:val="lowerRoman"/>
      <w:lvlText w:val="%3."/>
      <w:lvlJc w:val="right"/>
      <w:pPr>
        <w:ind w:left="3570" w:hanging="180"/>
      </w:pPr>
    </w:lvl>
    <w:lvl w:ilvl="3" w:tplc="4009000F" w:tentative="1">
      <w:start w:val="1"/>
      <w:numFmt w:val="decimal"/>
      <w:lvlText w:val="%4."/>
      <w:lvlJc w:val="left"/>
      <w:pPr>
        <w:ind w:left="4290" w:hanging="360"/>
      </w:pPr>
    </w:lvl>
    <w:lvl w:ilvl="4" w:tplc="40090019" w:tentative="1">
      <w:start w:val="1"/>
      <w:numFmt w:val="lowerLetter"/>
      <w:lvlText w:val="%5."/>
      <w:lvlJc w:val="left"/>
      <w:pPr>
        <w:ind w:left="5010" w:hanging="360"/>
      </w:pPr>
    </w:lvl>
    <w:lvl w:ilvl="5" w:tplc="4009001B" w:tentative="1">
      <w:start w:val="1"/>
      <w:numFmt w:val="lowerRoman"/>
      <w:lvlText w:val="%6."/>
      <w:lvlJc w:val="right"/>
      <w:pPr>
        <w:ind w:left="5730" w:hanging="180"/>
      </w:pPr>
    </w:lvl>
    <w:lvl w:ilvl="6" w:tplc="4009000F" w:tentative="1">
      <w:start w:val="1"/>
      <w:numFmt w:val="decimal"/>
      <w:lvlText w:val="%7."/>
      <w:lvlJc w:val="left"/>
      <w:pPr>
        <w:ind w:left="6450" w:hanging="360"/>
      </w:pPr>
    </w:lvl>
    <w:lvl w:ilvl="7" w:tplc="40090019" w:tentative="1">
      <w:start w:val="1"/>
      <w:numFmt w:val="lowerLetter"/>
      <w:lvlText w:val="%8."/>
      <w:lvlJc w:val="left"/>
      <w:pPr>
        <w:ind w:left="7170" w:hanging="360"/>
      </w:pPr>
    </w:lvl>
    <w:lvl w:ilvl="8" w:tplc="4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>
    <w:nsid w:val="0ADE0BF1"/>
    <w:multiLevelType w:val="hybridMultilevel"/>
    <w:tmpl w:val="371A58E6"/>
    <w:lvl w:ilvl="0" w:tplc="03FAEE1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0CFC5EA9"/>
    <w:multiLevelType w:val="hybridMultilevel"/>
    <w:tmpl w:val="6BA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6DE7501"/>
    <w:multiLevelType w:val="hybridMultilevel"/>
    <w:tmpl w:val="0AA6BD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BF2CF3"/>
    <w:multiLevelType w:val="hybridMultilevel"/>
    <w:tmpl w:val="6D20C978"/>
    <w:lvl w:ilvl="0" w:tplc="07686E3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C2C68F0"/>
    <w:multiLevelType w:val="hybridMultilevel"/>
    <w:tmpl w:val="BBDA166E"/>
    <w:lvl w:ilvl="0" w:tplc="833E7A8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23A07CF3"/>
    <w:multiLevelType w:val="multilevel"/>
    <w:tmpl w:val="7E4484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8FF04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451775"/>
    <w:multiLevelType w:val="hybridMultilevel"/>
    <w:tmpl w:val="725CD70A"/>
    <w:lvl w:ilvl="0" w:tplc="9C365842">
      <w:start w:val="1"/>
      <w:numFmt w:val="decimal"/>
      <w:lvlText w:val="%1)"/>
      <w:lvlJc w:val="left"/>
      <w:pPr>
        <w:ind w:left="17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4E85C8F"/>
    <w:multiLevelType w:val="hybridMultilevel"/>
    <w:tmpl w:val="1BFC1A64"/>
    <w:lvl w:ilvl="0" w:tplc="AB08BC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76916"/>
    <w:multiLevelType w:val="hybridMultilevel"/>
    <w:tmpl w:val="71AA1598"/>
    <w:lvl w:ilvl="0" w:tplc="331CFFA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42173EFE"/>
    <w:multiLevelType w:val="hybridMultilevel"/>
    <w:tmpl w:val="921A83CE"/>
    <w:lvl w:ilvl="0" w:tplc="0BA292A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>
    <w:nsid w:val="450634C5"/>
    <w:multiLevelType w:val="hybridMultilevel"/>
    <w:tmpl w:val="EC5062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739DE"/>
    <w:multiLevelType w:val="hybridMultilevel"/>
    <w:tmpl w:val="6D6092AA"/>
    <w:lvl w:ilvl="0" w:tplc="3CBAF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62DF7"/>
    <w:multiLevelType w:val="hybridMultilevel"/>
    <w:tmpl w:val="E6E2F708"/>
    <w:lvl w:ilvl="0" w:tplc="DC740C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EB07A3"/>
    <w:multiLevelType w:val="hybridMultilevel"/>
    <w:tmpl w:val="DA00B25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971E6"/>
    <w:multiLevelType w:val="hybridMultilevel"/>
    <w:tmpl w:val="F28A5B98"/>
    <w:lvl w:ilvl="0" w:tplc="C45CA3D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>
    <w:nsid w:val="5D2B07C0"/>
    <w:multiLevelType w:val="hybridMultilevel"/>
    <w:tmpl w:val="DD9A1778"/>
    <w:lvl w:ilvl="0" w:tplc="9760A412">
      <w:start w:val="1"/>
      <w:numFmt w:val="decimal"/>
      <w:lvlText w:val="%1)"/>
      <w:lvlJc w:val="left"/>
      <w:pPr>
        <w:ind w:left="177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>
    <w:nsid w:val="611A6E81"/>
    <w:multiLevelType w:val="hybridMultilevel"/>
    <w:tmpl w:val="0A74760A"/>
    <w:lvl w:ilvl="0" w:tplc="599C2CEE">
      <w:start w:val="1"/>
      <w:numFmt w:val="decimal"/>
      <w:lvlText w:val="%1)"/>
      <w:lvlJc w:val="left"/>
      <w:pPr>
        <w:ind w:left="17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0">
    <w:nsid w:val="66B164DE"/>
    <w:multiLevelType w:val="hybridMultilevel"/>
    <w:tmpl w:val="0F1892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54AE8"/>
    <w:multiLevelType w:val="hybridMultilevel"/>
    <w:tmpl w:val="7472D206"/>
    <w:lvl w:ilvl="0" w:tplc="16DEA11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>
    <w:nsid w:val="6E0F168D"/>
    <w:multiLevelType w:val="hybridMultilevel"/>
    <w:tmpl w:val="86F013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463EE0"/>
    <w:multiLevelType w:val="hybridMultilevel"/>
    <w:tmpl w:val="9D08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2E6A56"/>
    <w:multiLevelType w:val="hybridMultilevel"/>
    <w:tmpl w:val="B73AABD2"/>
    <w:lvl w:ilvl="0" w:tplc="07049E70">
      <w:start w:val="1"/>
      <w:numFmt w:val="lowerLetter"/>
      <w:lvlText w:val="%1)"/>
      <w:lvlJc w:val="left"/>
      <w:pPr>
        <w:ind w:left="2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10" w:hanging="360"/>
      </w:pPr>
    </w:lvl>
    <w:lvl w:ilvl="2" w:tplc="4009001B" w:tentative="1">
      <w:start w:val="1"/>
      <w:numFmt w:val="lowerRoman"/>
      <w:lvlText w:val="%3."/>
      <w:lvlJc w:val="right"/>
      <w:pPr>
        <w:ind w:left="3930" w:hanging="180"/>
      </w:pPr>
    </w:lvl>
    <w:lvl w:ilvl="3" w:tplc="4009000F" w:tentative="1">
      <w:start w:val="1"/>
      <w:numFmt w:val="decimal"/>
      <w:lvlText w:val="%4."/>
      <w:lvlJc w:val="left"/>
      <w:pPr>
        <w:ind w:left="4650" w:hanging="360"/>
      </w:pPr>
    </w:lvl>
    <w:lvl w:ilvl="4" w:tplc="40090019" w:tentative="1">
      <w:start w:val="1"/>
      <w:numFmt w:val="lowerLetter"/>
      <w:lvlText w:val="%5."/>
      <w:lvlJc w:val="left"/>
      <w:pPr>
        <w:ind w:left="5370" w:hanging="360"/>
      </w:pPr>
    </w:lvl>
    <w:lvl w:ilvl="5" w:tplc="4009001B" w:tentative="1">
      <w:start w:val="1"/>
      <w:numFmt w:val="lowerRoman"/>
      <w:lvlText w:val="%6."/>
      <w:lvlJc w:val="right"/>
      <w:pPr>
        <w:ind w:left="6090" w:hanging="180"/>
      </w:pPr>
    </w:lvl>
    <w:lvl w:ilvl="6" w:tplc="4009000F" w:tentative="1">
      <w:start w:val="1"/>
      <w:numFmt w:val="decimal"/>
      <w:lvlText w:val="%7."/>
      <w:lvlJc w:val="left"/>
      <w:pPr>
        <w:ind w:left="6810" w:hanging="360"/>
      </w:pPr>
    </w:lvl>
    <w:lvl w:ilvl="7" w:tplc="40090019" w:tentative="1">
      <w:start w:val="1"/>
      <w:numFmt w:val="lowerLetter"/>
      <w:lvlText w:val="%8."/>
      <w:lvlJc w:val="left"/>
      <w:pPr>
        <w:ind w:left="7530" w:hanging="360"/>
      </w:pPr>
    </w:lvl>
    <w:lvl w:ilvl="8" w:tplc="40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5">
    <w:nsid w:val="7D7378F6"/>
    <w:multiLevelType w:val="hybridMultilevel"/>
    <w:tmpl w:val="AF746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4"/>
  </w:num>
  <w:num w:numId="14">
    <w:abstractNumId w:val="22"/>
  </w:num>
  <w:num w:numId="15">
    <w:abstractNumId w:val="7"/>
  </w:num>
  <w:num w:numId="16">
    <w:abstractNumId w:val="10"/>
  </w:num>
  <w:num w:numId="17">
    <w:abstractNumId w:val="13"/>
  </w:num>
  <w:num w:numId="18">
    <w:abstractNumId w:val="25"/>
  </w:num>
  <w:num w:numId="19">
    <w:abstractNumId w:val="23"/>
  </w:num>
  <w:num w:numId="20">
    <w:abstractNumId w:val="4"/>
  </w:num>
  <w:num w:numId="21">
    <w:abstractNumId w:val="8"/>
  </w:num>
  <w:num w:numId="22">
    <w:abstractNumId w:val="2"/>
  </w:num>
  <w:num w:numId="23">
    <w:abstractNumId w:val="20"/>
  </w:num>
  <w:num w:numId="24">
    <w:abstractNumId w:val="16"/>
  </w:num>
  <w:num w:numId="25">
    <w:abstractNumId w:val="1"/>
  </w:num>
  <w:num w:numId="26">
    <w:abstractNumId w:val="5"/>
  </w:num>
  <w:num w:numId="27">
    <w:abstractNumId w:val="18"/>
  </w:num>
  <w:num w:numId="28">
    <w:abstractNumId w:val="21"/>
  </w:num>
  <w:num w:numId="29">
    <w:abstractNumId w:val="12"/>
  </w:num>
  <w:num w:numId="30">
    <w:abstractNumId w:val="6"/>
  </w:num>
  <w:num w:numId="31">
    <w:abstractNumId w:val="11"/>
  </w:num>
  <w:num w:numId="32">
    <w:abstractNumId w:val="15"/>
  </w:num>
  <w:num w:numId="33">
    <w:abstractNumId w:val="17"/>
  </w:num>
  <w:num w:numId="34">
    <w:abstractNumId w:val="9"/>
  </w:num>
  <w:num w:numId="35">
    <w:abstractNumId w:val="0"/>
  </w:num>
  <w:num w:numId="36">
    <w:abstractNumId w:val="24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E176DA"/>
    <w:rsid w:val="00004EB9"/>
    <w:rsid w:val="00074F84"/>
    <w:rsid w:val="00080B4D"/>
    <w:rsid w:val="000866F0"/>
    <w:rsid w:val="000A6DF0"/>
    <w:rsid w:val="000A7B05"/>
    <w:rsid w:val="000C023C"/>
    <w:rsid w:val="000D055B"/>
    <w:rsid w:val="001117F6"/>
    <w:rsid w:val="00123DE9"/>
    <w:rsid w:val="00130BC0"/>
    <w:rsid w:val="00135952"/>
    <w:rsid w:val="001439A7"/>
    <w:rsid w:val="001617DF"/>
    <w:rsid w:val="001B7494"/>
    <w:rsid w:val="00226B11"/>
    <w:rsid w:val="00257D54"/>
    <w:rsid w:val="00280D16"/>
    <w:rsid w:val="002847EB"/>
    <w:rsid w:val="002A3434"/>
    <w:rsid w:val="002E42DC"/>
    <w:rsid w:val="002F5E49"/>
    <w:rsid w:val="00316DB7"/>
    <w:rsid w:val="0032793D"/>
    <w:rsid w:val="0039768D"/>
    <w:rsid w:val="003A07DE"/>
    <w:rsid w:val="004027BF"/>
    <w:rsid w:val="00434A96"/>
    <w:rsid w:val="004A797F"/>
    <w:rsid w:val="004A7FD5"/>
    <w:rsid w:val="00510477"/>
    <w:rsid w:val="005147A1"/>
    <w:rsid w:val="005318E7"/>
    <w:rsid w:val="005C1F4D"/>
    <w:rsid w:val="005E7C84"/>
    <w:rsid w:val="00651299"/>
    <w:rsid w:val="006A3112"/>
    <w:rsid w:val="006C316E"/>
    <w:rsid w:val="006F6DE0"/>
    <w:rsid w:val="007303DF"/>
    <w:rsid w:val="00750826"/>
    <w:rsid w:val="00833C10"/>
    <w:rsid w:val="00854929"/>
    <w:rsid w:val="0088502D"/>
    <w:rsid w:val="008C009B"/>
    <w:rsid w:val="00911898"/>
    <w:rsid w:val="009144A1"/>
    <w:rsid w:val="009960AA"/>
    <w:rsid w:val="009A1C68"/>
    <w:rsid w:val="00A431F1"/>
    <w:rsid w:val="00A65542"/>
    <w:rsid w:val="00B017D3"/>
    <w:rsid w:val="00B568C0"/>
    <w:rsid w:val="00B81B8B"/>
    <w:rsid w:val="00C75912"/>
    <w:rsid w:val="00C8037F"/>
    <w:rsid w:val="00D0071F"/>
    <w:rsid w:val="00D315DE"/>
    <w:rsid w:val="00D7168A"/>
    <w:rsid w:val="00D94269"/>
    <w:rsid w:val="00D945C7"/>
    <w:rsid w:val="00DB37EF"/>
    <w:rsid w:val="00DD495E"/>
    <w:rsid w:val="00DF1FD8"/>
    <w:rsid w:val="00E15E18"/>
    <w:rsid w:val="00E176DA"/>
    <w:rsid w:val="00E372C8"/>
    <w:rsid w:val="00E41CF2"/>
    <w:rsid w:val="00E60662"/>
    <w:rsid w:val="00E65B02"/>
    <w:rsid w:val="00E82F62"/>
    <w:rsid w:val="00E84C97"/>
    <w:rsid w:val="00E93E5E"/>
    <w:rsid w:val="00EE01EE"/>
    <w:rsid w:val="00F06FC1"/>
    <w:rsid w:val="00F57EED"/>
    <w:rsid w:val="00F72B31"/>
    <w:rsid w:val="00FA7193"/>
    <w:rsid w:val="00FB6E5F"/>
    <w:rsid w:val="00FC1DAE"/>
    <w:rsid w:val="00FC5E78"/>
    <w:rsid w:val="00FD2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6DA"/>
  </w:style>
  <w:style w:type="paragraph" w:styleId="Heading1">
    <w:name w:val="heading 1"/>
    <w:basedOn w:val="Normal"/>
    <w:next w:val="Normal"/>
    <w:link w:val="Heading1Char"/>
    <w:uiPriority w:val="9"/>
    <w:qFormat/>
    <w:rsid w:val="00E176DA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DA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6DA"/>
    <w:pPr>
      <w:pBdr>
        <w:top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6DA"/>
    <w:pPr>
      <w:pBdr>
        <w:top w:val="dotted" w:sz="6" w:space="2" w:color="F07F09" w:themeColor="accent1"/>
      </w:pBdr>
      <w:spacing w:before="200" w:after="0"/>
      <w:outlineLvl w:val="3"/>
    </w:pPr>
    <w:rPr>
      <w:caps/>
      <w:color w:val="B35E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6DA"/>
    <w:pPr>
      <w:pBdr>
        <w:bottom w:val="single" w:sz="6" w:space="1" w:color="F07F09" w:themeColor="accent1"/>
      </w:pBdr>
      <w:spacing w:before="200" w:after="0"/>
      <w:outlineLvl w:val="4"/>
    </w:pPr>
    <w:rPr>
      <w:caps/>
      <w:color w:val="B35E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6DA"/>
    <w:pPr>
      <w:pBdr>
        <w:bottom w:val="dotted" w:sz="6" w:space="1" w:color="F07F09" w:themeColor="accent1"/>
      </w:pBdr>
      <w:spacing w:before="200" w:after="0"/>
      <w:outlineLvl w:val="5"/>
    </w:pPr>
    <w:rPr>
      <w:caps/>
      <w:color w:val="B35E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6DA"/>
    <w:pPr>
      <w:spacing w:before="200" w:after="0"/>
      <w:outlineLvl w:val="6"/>
    </w:pPr>
    <w:rPr>
      <w:caps/>
      <w:color w:val="B35E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6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6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6DA"/>
    <w:pPr>
      <w:spacing w:before="0" w:after="0"/>
    </w:pPr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6DA"/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6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176DA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176DA"/>
    <w:rPr>
      <w:caps/>
      <w:color w:val="FFFFFF" w:themeColor="background1"/>
      <w:spacing w:val="15"/>
      <w:sz w:val="22"/>
      <w:szCs w:val="22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76DA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6DA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6DA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6DA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6DA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6DA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6D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6DA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E176DA"/>
    <w:rPr>
      <w:i/>
      <w:iCs/>
      <w:color w:val="773F04" w:themeColor="accent1" w:themeShade="7F"/>
    </w:rPr>
  </w:style>
  <w:style w:type="character" w:styleId="Emphasis">
    <w:name w:val="Emphasis"/>
    <w:uiPriority w:val="20"/>
    <w:qFormat/>
    <w:rsid w:val="00E176DA"/>
    <w:rPr>
      <w:caps/>
      <w:color w:val="773F04" w:themeColor="accent1" w:themeShade="7F"/>
      <w:spacing w:val="5"/>
    </w:rPr>
  </w:style>
  <w:style w:type="character" w:styleId="IntenseEmphasis">
    <w:name w:val="Intense Emphasis"/>
    <w:uiPriority w:val="21"/>
    <w:qFormat/>
    <w:rsid w:val="00E176DA"/>
    <w:rPr>
      <w:b/>
      <w:bCs/>
      <w:caps/>
      <w:color w:val="773F04" w:themeColor="accent1" w:themeShade="7F"/>
      <w:spacing w:val="10"/>
    </w:rPr>
  </w:style>
  <w:style w:type="character" w:styleId="Strong">
    <w:name w:val="Strong"/>
    <w:uiPriority w:val="22"/>
    <w:qFormat/>
    <w:rsid w:val="00E176D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176D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76D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6DA"/>
    <w:pPr>
      <w:spacing w:before="240" w:after="240" w:line="240" w:lineRule="auto"/>
      <w:ind w:left="1080" w:right="1080"/>
      <w:jc w:val="center"/>
    </w:pPr>
    <w:rPr>
      <w:color w:val="F07F0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6DA"/>
    <w:rPr>
      <w:color w:val="F07F09" w:themeColor="accent1"/>
      <w:sz w:val="24"/>
      <w:szCs w:val="24"/>
    </w:rPr>
  </w:style>
  <w:style w:type="character" w:styleId="SubtleReference">
    <w:name w:val="Subtle Reference"/>
    <w:uiPriority w:val="31"/>
    <w:qFormat/>
    <w:rsid w:val="00E176DA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E176DA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E176D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6DA"/>
    <w:rPr>
      <w:b/>
      <w:bCs/>
      <w:color w:val="B35E06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6DA"/>
    <w:pPr>
      <w:outlineLvl w:val="9"/>
    </w:pPr>
  </w:style>
  <w:style w:type="paragraph" w:styleId="NoSpacing">
    <w:name w:val="No Spacing"/>
    <w:uiPriority w:val="1"/>
    <w:qFormat/>
    <w:rsid w:val="00E176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0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7D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D3"/>
  </w:style>
  <w:style w:type="paragraph" w:styleId="Footer">
    <w:name w:val="footer"/>
    <w:basedOn w:val="Normal"/>
    <w:link w:val="FooterChar"/>
    <w:uiPriority w:val="99"/>
    <w:unhideWhenUsed/>
    <w:rsid w:val="00B017D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D3"/>
  </w:style>
  <w:style w:type="character" w:styleId="Hyperlink">
    <w:name w:val="Hyperlink"/>
    <w:basedOn w:val="DefaultParagraphFont"/>
    <w:uiPriority w:val="99"/>
    <w:unhideWhenUsed/>
    <w:rsid w:val="00FC5E78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D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D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549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circ02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AC1E19-DF8E-4A42-B9B1-EC041F85B7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41</TotalTime>
  <Pages>8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 Circ02</dc:creator>
  <cp:lastModifiedBy>Rithvika kamisetty</cp:lastModifiedBy>
  <cp:revision>5</cp:revision>
  <dcterms:created xsi:type="dcterms:W3CDTF">2014-06-24T05:41:00Z</dcterms:created>
  <dcterms:modified xsi:type="dcterms:W3CDTF">2014-06-24T16:07:00Z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