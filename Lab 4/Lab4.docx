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E5F" w:rsidRPr="00E15E18" w:rsidRDefault="004A7FD5">
      <w:pPr>
        <w:pStyle w:val="Title"/>
        <w:rPr>
          <w:b/>
          <w:sz w:val="96"/>
          <w:szCs w:val="96"/>
        </w:rPr>
      </w:pPr>
      <w:r>
        <w:rPr>
          <w:b/>
          <w:sz w:val="96"/>
          <w:szCs w:val="96"/>
        </w:rPr>
        <w:t>Big data Analytics</w:t>
      </w:r>
    </w:p>
    <w:p w:rsidR="00FB6E5F" w:rsidRDefault="004A7FD5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>CS5590BD</w:t>
      </w:r>
    </w:p>
    <w:p w:rsidR="00E15E18" w:rsidRDefault="00E15E18" w:rsidP="00E15E18"/>
    <w:p w:rsidR="00E15E18" w:rsidRDefault="00E15E18" w:rsidP="00E15E18"/>
    <w:p w:rsidR="00E15E18" w:rsidRDefault="00E15E18" w:rsidP="00E15E18"/>
    <w:p w:rsidR="00004EB9" w:rsidRDefault="00004EB9" w:rsidP="00004EB9"/>
    <w:p w:rsidR="00004EB9" w:rsidRPr="005E7C84" w:rsidRDefault="00004EB9" w:rsidP="00004EB9">
      <w:pPr>
        <w:rPr>
          <w:b/>
          <w:sz w:val="56"/>
          <w:szCs w:val="56"/>
        </w:rPr>
      </w:pPr>
    </w:p>
    <w:p w:rsidR="005E7C84" w:rsidRPr="005E7C84" w:rsidRDefault="00E370FE" w:rsidP="00A65542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Lab-4</w:t>
      </w:r>
      <w:r w:rsidR="004A7FD5">
        <w:rPr>
          <w:b/>
          <w:sz w:val="56"/>
          <w:szCs w:val="56"/>
        </w:rPr>
        <w:t xml:space="preserve"> Assignment</w:t>
      </w:r>
    </w:p>
    <w:p w:rsidR="005E7C84" w:rsidRDefault="005E7C84" w:rsidP="005E7C84">
      <w:pPr>
        <w:jc w:val="center"/>
        <w:rPr>
          <w:sz w:val="36"/>
          <w:szCs w:val="36"/>
        </w:rPr>
      </w:pPr>
    </w:p>
    <w:p w:rsidR="005E7C84" w:rsidRDefault="005E7C84" w:rsidP="005E7C84">
      <w:pPr>
        <w:jc w:val="center"/>
        <w:rPr>
          <w:sz w:val="36"/>
          <w:szCs w:val="36"/>
        </w:rPr>
      </w:pPr>
    </w:p>
    <w:p w:rsidR="005E7C84" w:rsidRDefault="005E7C84" w:rsidP="005E7C84">
      <w:pPr>
        <w:jc w:val="center"/>
        <w:rPr>
          <w:sz w:val="36"/>
          <w:szCs w:val="36"/>
        </w:rPr>
      </w:pPr>
    </w:p>
    <w:p w:rsidR="00A65542" w:rsidRDefault="00A65542" w:rsidP="00A65542">
      <w:pPr>
        <w:rPr>
          <w:sz w:val="36"/>
          <w:szCs w:val="36"/>
        </w:rPr>
      </w:pPr>
    </w:p>
    <w:p w:rsidR="00A65542" w:rsidRDefault="00A65542" w:rsidP="00A65542">
      <w:pPr>
        <w:rPr>
          <w:sz w:val="36"/>
          <w:szCs w:val="36"/>
        </w:rPr>
      </w:pPr>
    </w:p>
    <w:p w:rsidR="00A65542" w:rsidRDefault="004A7FD5" w:rsidP="00004EB9">
      <w:pPr>
        <w:rPr>
          <w:sz w:val="36"/>
          <w:szCs w:val="36"/>
        </w:rPr>
      </w:pPr>
      <w:r>
        <w:rPr>
          <w:sz w:val="36"/>
          <w:szCs w:val="36"/>
        </w:rPr>
        <w:t>BY</w:t>
      </w:r>
    </w:p>
    <w:p w:rsidR="004A7FD5" w:rsidRDefault="004A7FD5" w:rsidP="00004EB9">
      <w:pPr>
        <w:rPr>
          <w:sz w:val="36"/>
          <w:szCs w:val="36"/>
        </w:rPr>
      </w:pPr>
      <w:r>
        <w:rPr>
          <w:sz w:val="36"/>
          <w:szCs w:val="36"/>
        </w:rPr>
        <w:t>L V SANDEEP, BATHINA (16174348)</w:t>
      </w:r>
    </w:p>
    <w:p w:rsidR="004A7FD5" w:rsidRDefault="004A7FD5" w:rsidP="00004EB9">
      <w:pPr>
        <w:rPr>
          <w:sz w:val="36"/>
          <w:szCs w:val="36"/>
        </w:rPr>
      </w:pPr>
    </w:p>
    <w:p w:rsidR="004A7FD5" w:rsidRDefault="004A7FD5" w:rsidP="00004EB9"/>
    <w:p w:rsidR="004A7FD5" w:rsidRDefault="004A7FD5" w:rsidP="00004EB9"/>
    <w:p w:rsidR="004A7FD5" w:rsidRDefault="004A7FD5" w:rsidP="004A7FD5">
      <w:pPr>
        <w:pStyle w:val="ListParagraph"/>
      </w:pPr>
    </w:p>
    <w:p w:rsidR="00E370FE" w:rsidRDefault="00E370FE" w:rsidP="00E370FE">
      <w:pPr>
        <w:pStyle w:val="Title"/>
        <w:ind w:left="708"/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lastRenderedPageBreak/>
        <w:t>Task1:</w:t>
      </w:r>
    </w:p>
    <w:p w:rsidR="00EE01EE" w:rsidRPr="00E370FE" w:rsidRDefault="00E370FE" w:rsidP="00E370FE">
      <w:pPr>
        <w:pStyle w:val="Title"/>
        <w:ind w:left="708"/>
        <w:rPr>
          <w:sz w:val="28"/>
          <w:szCs w:val="28"/>
          <w:u w:val="single"/>
        </w:rPr>
      </w:pPr>
      <w:r w:rsidRPr="00E370FE">
        <w:rPr>
          <w:sz w:val="28"/>
          <w:szCs w:val="28"/>
          <w:u w:val="single"/>
        </w:rPr>
        <w:t>Enhance the Android App you   developed from Lab 3 by adding the following features</w:t>
      </w:r>
    </w:p>
    <w:p w:rsidR="00854929" w:rsidRPr="00854929" w:rsidRDefault="004A7FD5" w:rsidP="00EE01EE">
      <w:pPr>
        <w:rPr>
          <w:b/>
          <w:sz w:val="28"/>
          <w:szCs w:val="28"/>
        </w:rPr>
      </w:pPr>
      <w:r>
        <w:tab/>
      </w:r>
      <w:r w:rsidR="00EE01EE">
        <w:tab/>
      </w:r>
      <w:r w:rsidR="00EE01EE">
        <w:tab/>
      </w:r>
      <w:r w:rsidR="00EE01EE">
        <w:tab/>
      </w:r>
      <w:r w:rsidR="00EE01EE">
        <w:tab/>
        <w:t xml:space="preserve">      </w:t>
      </w:r>
    </w:p>
    <w:p w:rsidR="00EE01EE" w:rsidRDefault="00854929" w:rsidP="00854929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S</w:t>
      </w:r>
      <w:r w:rsidRPr="00854929">
        <w:rPr>
          <w:b/>
          <w:sz w:val="28"/>
          <w:szCs w:val="28"/>
        </w:rPr>
        <w:t xml:space="preserve">ubtask1 : </w:t>
      </w:r>
      <w:r w:rsidR="00E370FE" w:rsidRPr="00E370FE">
        <w:rPr>
          <w:b/>
          <w:sz w:val="28"/>
          <w:szCs w:val="28"/>
        </w:rPr>
        <w:t>Provide a Save File option once you invoke the HBASE Retrieval operation</w:t>
      </w:r>
      <w:r w:rsidRPr="00854929">
        <w:rPr>
          <w:b/>
          <w:sz w:val="28"/>
          <w:szCs w:val="28"/>
        </w:rPr>
        <w:t> </w:t>
      </w:r>
      <w:r w:rsidR="004A7FD5" w:rsidRPr="00854929">
        <w:rPr>
          <w:b/>
          <w:sz w:val="28"/>
          <w:szCs w:val="28"/>
        </w:rPr>
        <w:tab/>
      </w:r>
      <w:r w:rsidR="004A7FD5" w:rsidRPr="00EE01EE">
        <w:rPr>
          <w:b/>
          <w:sz w:val="24"/>
          <w:szCs w:val="24"/>
        </w:rPr>
        <w:tab/>
      </w:r>
    </w:p>
    <w:p w:rsidR="00854929" w:rsidRDefault="00854929" w:rsidP="00854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Steps:</w:t>
      </w:r>
    </w:p>
    <w:p w:rsidR="00854929" w:rsidRDefault="00E370FE" w:rsidP="0085492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 the Android Application (developed from Lab 3), add one more button with save file as a button name</w:t>
      </w:r>
      <w:r w:rsidR="00854929">
        <w:rPr>
          <w:sz w:val="24"/>
          <w:szCs w:val="24"/>
        </w:rPr>
        <w:t>.</w:t>
      </w:r>
    </w:p>
    <w:p w:rsidR="00854929" w:rsidRPr="00E370FE" w:rsidRDefault="00E370FE" w:rsidP="00E370FE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E370FE">
        <w:rPr>
          <w:sz w:val="24"/>
          <w:szCs w:val="24"/>
        </w:rPr>
        <w:t>he event listener for that button w</w:t>
      </w:r>
      <w:r>
        <w:rPr>
          <w:sz w:val="24"/>
          <w:szCs w:val="24"/>
        </w:rPr>
        <w:t xml:space="preserve">ill be that the data from the </w:t>
      </w:r>
      <w:proofErr w:type="spellStart"/>
      <w:r>
        <w:rPr>
          <w:sz w:val="24"/>
          <w:szCs w:val="24"/>
        </w:rPr>
        <w:t>HB</w:t>
      </w:r>
      <w:r w:rsidRPr="00E370FE">
        <w:rPr>
          <w:sz w:val="24"/>
          <w:szCs w:val="24"/>
        </w:rPr>
        <w:t>ase</w:t>
      </w:r>
      <w:proofErr w:type="spellEnd"/>
      <w:r w:rsidRPr="00E370FE">
        <w:rPr>
          <w:sz w:val="24"/>
          <w:szCs w:val="24"/>
        </w:rPr>
        <w:t xml:space="preserve"> retriev</w:t>
      </w:r>
      <w:r>
        <w:rPr>
          <w:sz w:val="24"/>
          <w:szCs w:val="24"/>
        </w:rPr>
        <w:t xml:space="preserve">e </w:t>
      </w:r>
      <w:r w:rsidRPr="00E370FE">
        <w:rPr>
          <w:sz w:val="24"/>
          <w:szCs w:val="24"/>
        </w:rPr>
        <w:t>option will get stored in the file which we provide</w:t>
      </w:r>
    </w:p>
    <w:p w:rsidR="00854929" w:rsidRDefault="00854929" w:rsidP="00854929">
      <w:pPr>
        <w:pStyle w:val="ListParagraph"/>
        <w:ind w:left="2490"/>
        <w:rPr>
          <w:sz w:val="24"/>
          <w:szCs w:val="24"/>
        </w:rPr>
      </w:pPr>
    </w:p>
    <w:p w:rsidR="00854929" w:rsidRDefault="00854929" w:rsidP="0085492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Run the application on Nexus phone as follows.</w:t>
      </w:r>
    </w:p>
    <w:p w:rsidR="0039768D" w:rsidRDefault="0039768D" w:rsidP="0039768D">
      <w:pPr>
        <w:pStyle w:val="ListParagraph"/>
        <w:ind w:left="2130"/>
        <w:rPr>
          <w:sz w:val="24"/>
          <w:szCs w:val="24"/>
        </w:rPr>
      </w:pPr>
    </w:p>
    <w:p w:rsidR="0039768D" w:rsidRDefault="00E370FE" w:rsidP="00C8037F">
      <w:pPr>
        <w:pStyle w:val="ListParagraph"/>
        <w:ind w:left="1418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9E57816" wp14:editId="2C2327DD">
            <wp:extent cx="3762375" cy="431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741" cy="43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29" w:rsidRDefault="00854929" w:rsidP="00854929">
      <w:pPr>
        <w:pStyle w:val="ListParagraph"/>
        <w:ind w:left="2130"/>
        <w:rPr>
          <w:sz w:val="24"/>
          <w:szCs w:val="24"/>
        </w:rPr>
      </w:pPr>
    </w:p>
    <w:p w:rsidR="00854929" w:rsidRDefault="00854929" w:rsidP="00854929">
      <w:pPr>
        <w:pStyle w:val="ListParagraph"/>
        <w:ind w:left="2130"/>
        <w:rPr>
          <w:sz w:val="24"/>
          <w:szCs w:val="24"/>
        </w:rPr>
      </w:pPr>
    </w:p>
    <w:p w:rsidR="00854929" w:rsidRDefault="00854929" w:rsidP="0085492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The file generated in the </w:t>
      </w:r>
      <w:r w:rsidR="008B3B76">
        <w:rPr>
          <w:sz w:val="24"/>
          <w:szCs w:val="24"/>
        </w:rPr>
        <w:t>system is in the location c://sensor.txt and the file content is as follows.</w:t>
      </w:r>
    </w:p>
    <w:p w:rsidR="00854929" w:rsidRDefault="00854929" w:rsidP="00854929">
      <w:pPr>
        <w:rPr>
          <w:sz w:val="24"/>
          <w:szCs w:val="24"/>
        </w:rPr>
      </w:pPr>
    </w:p>
    <w:p w:rsidR="00C8037F" w:rsidRPr="00854929" w:rsidRDefault="00C8037F" w:rsidP="00C8037F">
      <w:pPr>
        <w:ind w:left="993"/>
        <w:rPr>
          <w:sz w:val="24"/>
          <w:szCs w:val="24"/>
        </w:rPr>
      </w:pPr>
      <w:r>
        <w:rPr>
          <w:sz w:val="24"/>
          <w:szCs w:val="24"/>
        </w:rPr>
        <w:tab/>
      </w:r>
      <w:r w:rsidR="008B3B76">
        <w:rPr>
          <w:noProof/>
          <w:lang w:eastAsia="en-US"/>
        </w:rPr>
        <w:drawing>
          <wp:inline distT="0" distB="0" distL="0" distR="0" wp14:anchorId="545AEFA1" wp14:editId="2A44F2E0">
            <wp:extent cx="5943600" cy="430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29" w:rsidRDefault="00854929" w:rsidP="00854929">
      <w:pPr>
        <w:pStyle w:val="ListParagraph"/>
        <w:ind w:left="2490"/>
        <w:rPr>
          <w:sz w:val="24"/>
          <w:szCs w:val="24"/>
        </w:rPr>
      </w:pPr>
    </w:p>
    <w:p w:rsidR="00854929" w:rsidRDefault="008C009B" w:rsidP="0085492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Generated file content is:</w:t>
      </w:r>
    </w:p>
    <w:p w:rsidR="0039768D" w:rsidRDefault="0039768D" w:rsidP="0039768D">
      <w:pPr>
        <w:pStyle w:val="ListParagraph"/>
        <w:ind w:left="2130"/>
        <w:rPr>
          <w:sz w:val="24"/>
          <w:szCs w:val="24"/>
        </w:rPr>
      </w:pPr>
    </w:p>
    <w:p w:rsidR="0039768D" w:rsidRDefault="008B3B76" w:rsidP="0039768D">
      <w:pPr>
        <w:pStyle w:val="ListParagraph"/>
        <w:ind w:left="142"/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53315D7" wp14:editId="23D9CBE6">
            <wp:extent cx="5943600" cy="3603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29" w:rsidRPr="00854929" w:rsidRDefault="00854929" w:rsidP="00854929">
      <w:pPr>
        <w:pStyle w:val="ListParagraph"/>
        <w:ind w:left="2130"/>
        <w:rPr>
          <w:sz w:val="24"/>
          <w:szCs w:val="24"/>
        </w:rPr>
      </w:pPr>
    </w:p>
    <w:p w:rsidR="004A7FD5" w:rsidRDefault="00854929" w:rsidP="004A7FD5">
      <w:pPr>
        <w:pStyle w:val="Title"/>
        <w:rPr>
          <w:u w:val="single"/>
        </w:rPr>
      </w:pPr>
      <w:r>
        <w:tab/>
      </w:r>
      <w:r>
        <w:tab/>
      </w:r>
      <w:r w:rsidR="00B97958">
        <w:tab/>
      </w:r>
    </w:p>
    <w:p w:rsidR="003E71F4" w:rsidRPr="003E71F4" w:rsidRDefault="00235EB7" w:rsidP="003E71F4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S</w:t>
      </w:r>
      <w:r w:rsidRPr="00854929">
        <w:rPr>
          <w:b/>
          <w:sz w:val="28"/>
          <w:szCs w:val="28"/>
        </w:rPr>
        <w:t>ubtask</w:t>
      </w:r>
      <w:r w:rsidR="008B3B76">
        <w:rPr>
          <w:b/>
          <w:sz w:val="28"/>
          <w:szCs w:val="28"/>
        </w:rPr>
        <w:t xml:space="preserve"> 2</w:t>
      </w:r>
      <w:r w:rsidR="0024459F">
        <w:rPr>
          <w:b/>
          <w:sz w:val="28"/>
          <w:szCs w:val="28"/>
        </w:rPr>
        <w:t xml:space="preserve">: </w:t>
      </w:r>
      <w:r w:rsidR="008B3B76" w:rsidRPr="008B3B76">
        <w:rPr>
          <w:b/>
          <w:sz w:val="28"/>
          <w:szCs w:val="28"/>
        </w:rPr>
        <w:t>Add an Activity Recognition option to generate a report</w:t>
      </w:r>
      <w:r w:rsidR="0024459F">
        <w:rPr>
          <w:b/>
          <w:sz w:val="28"/>
          <w:szCs w:val="28"/>
        </w:rPr>
        <w:t>.</w:t>
      </w:r>
      <w:r w:rsidR="003E71F4">
        <w:rPr>
          <w:b/>
          <w:sz w:val="28"/>
          <w:szCs w:val="28"/>
        </w:rPr>
        <w:t xml:space="preserve"> </w:t>
      </w:r>
    </w:p>
    <w:p w:rsidR="003E71F4" w:rsidRPr="003E71F4" w:rsidRDefault="003E71F4" w:rsidP="003E71F4">
      <w:pPr>
        <w:pStyle w:val="ListParagraph"/>
        <w:ind w:left="1416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</w:t>
      </w:r>
      <w:r w:rsidRPr="003E71F4">
        <w:rPr>
          <w:b/>
          <w:sz w:val="28"/>
          <w:szCs w:val="28"/>
        </w:rPr>
        <w:t>Segment and convert to sequence file for Training file:</w:t>
      </w:r>
    </w:p>
    <w:p w:rsidR="00235EB7" w:rsidRDefault="00235EB7" w:rsidP="00235EB7">
      <w:pPr>
        <w:pStyle w:val="ListParagraph"/>
        <w:ind w:left="644"/>
        <w:rPr>
          <w:b/>
          <w:sz w:val="24"/>
          <w:szCs w:val="24"/>
        </w:rPr>
      </w:pPr>
      <w:r w:rsidRPr="00EE01EE">
        <w:rPr>
          <w:b/>
          <w:sz w:val="24"/>
          <w:szCs w:val="24"/>
        </w:rPr>
        <w:tab/>
      </w:r>
    </w:p>
    <w:p w:rsidR="00235EB7" w:rsidRDefault="00235EB7" w:rsidP="00235EB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Steps:</w:t>
      </w:r>
    </w:p>
    <w:p w:rsidR="0024459F" w:rsidRDefault="008B3B76" w:rsidP="008B3B7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Generate the input file</w:t>
      </w:r>
      <w:r w:rsidR="00A12EDD">
        <w:rPr>
          <w:sz w:val="24"/>
          <w:szCs w:val="24"/>
        </w:rPr>
        <w:t>s</w:t>
      </w:r>
      <w:r w:rsidR="008F17AF">
        <w:rPr>
          <w:sz w:val="24"/>
          <w:szCs w:val="24"/>
        </w:rPr>
        <w:t xml:space="preserve"> </w:t>
      </w:r>
      <w:r w:rsidR="00A12EDD">
        <w:rPr>
          <w:sz w:val="24"/>
          <w:szCs w:val="24"/>
        </w:rPr>
        <w:t>(4)</w:t>
      </w:r>
      <w:r>
        <w:rPr>
          <w:sz w:val="24"/>
          <w:szCs w:val="24"/>
        </w:rPr>
        <w:t xml:space="preserve"> from the sensor as follows.</w:t>
      </w:r>
    </w:p>
    <w:p w:rsidR="0024459F" w:rsidRPr="008B3B76" w:rsidRDefault="008B3B76" w:rsidP="008B3B76">
      <w:pPr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3872" behindDoc="0" locked="0" layoutInCell="1" allowOverlap="1" wp14:anchorId="5B8FDEB7" wp14:editId="395FFE9A">
            <wp:simplePos x="0" y="0"/>
            <wp:positionH relativeFrom="column">
              <wp:posOffset>371475</wp:posOffset>
            </wp:positionH>
            <wp:positionV relativeFrom="paragraph">
              <wp:posOffset>-123825</wp:posOffset>
            </wp:positionV>
            <wp:extent cx="5305425" cy="50863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59F" w:rsidRDefault="0024459F" w:rsidP="0024459F">
      <w:pPr>
        <w:rPr>
          <w:sz w:val="24"/>
          <w:szCs w:val="24"/>
        </w:rPr>
      </w:pPr>
    </w:p>
    <w:p w:rsidR="0024459F" w:rsidRDefault="0024459F" w:rsidP="0024459F">
      <w:pPr>
        <w:rPr>
          <w:sz w:val="24"/>
          <w:szCs w:val="24"/>
        </w:rPr>
      </w:pPr>
    </w:p>
    <w:p w:rsidR="0024459F" w:rsidRDefault="0024459F" w:rsidP="0024459F">
      <w:pPr>
        <w:rPr>
          <w:sz w:val="24"/>
          <w:szCs w:val="24"/>
        </w:rPr>
      </w:pPr>
    </w:p>
    <w:p w:rsidR="0024459F" w:rsidRDefault="0024459F" w:rsidP="0024459F">
      <w:pPr>
        <w:rPr>
          <w:sz w:val="24"/>
          <w:szCs w:val="24"/>
        </w:rPr>
      </w:pPr>
    </w:p>
    <w:p w:rsidR="0024459F" w:rsidRDefault="0024459F" w:rsidP="0024459F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We can perform</w:t>
      </w:r>
    </w:p>
    <w:p w:rsidR="008B3B76" w:rsidRDefault="008B3B76" w:rsidP="0024459F">
      <w:pPr>
        <w:pStyle w:val="ListParagraph"/>
        <w:ind w:left="2490"/>
        <w:rPr>
          <w:sz w:val="24"/>
          <w:szCs w:val="24"/>
        </w:rPr>
      </w:pPr>
    </w:p>
    <w:p w:rsidR="008B3B76" w:rsidRDefault="008B3B76" w:rsidP="008B3B76">
      <w:pPr>
        <w:pStyle w:val="ListParagraph"/>
        <w:numPr>
          <w:ilvl w:val="0"/>
          <w:numId w:val="39"/>
        </w:numPr>
        <w:rPr>
          <w:sz w:val="24"/>
          <w:szCs w:val="24"/>
        </w:rPr>
      </w:pPr>
    </w:p>
    <w:p w:rsidR="008B3B76" w:rsidRDefault="008B3B76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3E71F4" w:rsidP="0024459F">
      <w:pPr>
        <w:pStyle w:val="ListParagraph"/>
        <w:ind w:left="2490"/>
        <w:rPr>
          <w:sz w:val="24"/>
          <w:szCs w:val="24"/>
        </w:rPr>
      </w:pPr>
    </w:p>
    <w:p w:rsidR="003E71F4" w:rsidRDefault="008B3B76" w:rsidP="003E71F4">
      <w:pPr>
        <w:pStyle w:val="ListParagraph"/>
        <w:ind w:left="2490"/>
        <w:rPr>
          <w:sz w:val="24"/>
          <w:szCs w:val="24"/>
        </w:rPr>
      </w:pPr>
      <w:r>
        <w:rPr>
          <w:sz w:val="24"/>
          <w:szCs w:val="24"/>
        </w:rPr>
        <w:lastRenderedPageBreak/>
        <w:t>2) Generate</w:t>
      </w:r>
      <w:r w:rsidR="003E71F4">
        <w:rPr>
          <w:sz w:val="24"/>
          <w:szCs w:val="24"/>
        </w:rPr>
        <w:t>d Output sequence file will be:</w:t>
      </w:r>
    </w:p>
    <w:p w:rsidR="003E71F4" w:rsidRDefault="003E71F4" w:rsidP="003E71F4">
      <w:pPr>
        <w:pStyle w:val="ListParagraph"/>
        <w:ind w:left="2490"/>
        <w:rPr>
          <w:sz w:val="24"/>
          <w:szCs w:val="24"/>
        </w:rPr>
      </w:pPr>
    </w:p>
    <w:bookmarkStart w:id="0" w:name="_GoBack"/>
    <w:bookmarkEnd w:id="0"/>
    <w:p w:rsidR="003E71F4" w:rsidRDefault="00CB27A5" w:rsidP="0024459F">
      <w:pPr>
        <w:pStyle w:val="ListParagraph"/>
        <w:ind w:left="2490"/>
        <w:rPr>
          <w:noProof/>
          <w:lang w:eastAsia="en-US"/>
        </w:rPr>
      </w:pPr>
      <w:r>
        <w:rPr>
          <w:rFonts w:ascii="Arial" w:hAnsi="Arial" w:cs="Arial"/>
          <w:shd w:val="clear" w:color="auto" w:fill="FFFFFF"/>
        </w:rPr>
        <w:fldChar w:fldCharType="begin"/>
      </w:r>
      <w:r>
        <w:rPr>
          <w:rFonts w:ascii="Arial" w:hAnsi="Arial" w:cs="Arial"/>
          <w:shd w:val="clear" w:color="auto" w:fill="FFFFFF"/>
        </w:rPr>
        <w:instrText xml:space="preserve"> HYPERLINK "</w:instrText>
      </w:r>
      <w:r w:rsidRPr="00CB27A5">
        <w:rPr>
          <w:rFonts w:ascii="Arial" w:hAnsi="Arial" w:cs="Arial"/>
          <w:shd w:val="clear" w:color="auto" w:fill="FFFFFF"/>
        </w:rPr>
        <w:instrText>http://134.193.136.127:8080/HMMWS/jaxrs/generic/TrainFileOperation/-home-group6-BTPJ.txt/-home-group6-BTPJ.seq</w:instrText>
      </w:r>
      <w:r w:rsidRPr="00CB27A5">
        <w:rPr>
          <w:rFonts w:ascii="Arial" w:hAnsi="Arial" w:cs="Arial"/>
          <w:bdr w:val="none" w:sz="0" w:space="0" w:color="auto" w:frame="1"/>
          <w:shd w:val="clear" w:color="auto" w:fill="FFFFFF"/>
        </w:rPr>
        <w:instrText xml:space="preserve"> </w:instrText>
      </w:r>
      <w:r>
        <w:rPr>
          <w:rFonts w:ascii="Arial" w:hAnsi="Arial" w:cs="Arial"/>
          <w:shd w:val="clear" w:color="auto" w:fill="FFFFFF"/>
        </w:rPr>
        <w:instrText xml:space="preserve">" </w:instrText>
      </w:r>
      <w:r>
        <w:rPr>
          <w:rFonts w:ascii="Arial" w:hAnsi="Arial" w:cs="Arial"/>
          <w:shd w:val="clear" w:color="auto" w:fill="FFFFFF"/>
        </w:rPr>
        <w:fldChar w:fldCharType="separate"/>
      </w:r>
      <w:r w:rsidRPr="008B55BD">
        <w:rPr>
          <w:rStyle w:val="Hyperlink"/>
          <w:rFonts w:ascii="Arial" w:hAnsi="Arial" w:cs="Arial"/>
          <w:shd w:val="clear" w:color="auto" w:fill="FFFFFF"/>
        </w:rPr>
        <w:t>http://134.193.136.127:8080/HMMWS/jaxrs/generic/TrainFileOperation/-home-group6-BTPJ.txt/-home-group6-BTPJ.seq</w:t>
      </w:r>
      <w:r w:rsidRPr="008B55BD"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fldChar w:fldCharType="end"/>
      </w:r>
    </w:p>
    <w:p w:rsidR="003E71F4" w:rsidRDefault="003E71F4" w:rsidP="0024459F">
      <w:pPr>
        <w:pStyle w:val="ListParagraph"/>
        <w:ind w:left="2490"/>
        <w:rPr>
          <w:noProof/>
          <w:lang w:eastAsia="en-US"/>
        </w:rPr>
      </w:pPr>
    </w:p>
    <w:p w:rsidR="003E71F4" w:rsidRDefault="003E71F4" w:rsidP="0024459F">
      <w:pPr>
        <w:pStyle w:val="ListParagraph"/>
        <w:ind w:left="2490"/>
        <w:rPr>
          <w:noProof/>
          <w:lang w:eastAsia="en-US"/>
        </w:rPr>
      </w:pPr>
    </w:p>
    <w:p w:rsidR="0024459F" w:rsidRPr="0024459F" w:rsidRDefault="003E71F4" w:rsidP="0024459F">
      <w:pPr>
        <w:pStyle w:val="ListParagraph"/>
        <w:ind w:left="2490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A89C9FF" wp14:editId="4B295C3C">
            <wp:extent cx="5943600" cy="5556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58" w:rsidRDefault="00B97958" w:rsidP="00B97958"/>
    <w:p w:rsidR="00A12EDD" w:rsidRDefault="00A12EDD" w:rsidP="00B97958">
      <w:pPr>
        <w:rPr>
          <w:sz w:val="24"/>
          <w:szCs w:val="24"/>
        </w:rPr>
      </w:pPr>
      <w:r w:rsidRPr="00A12EDD">
        <w:rPr>
          <w:sz w:val="24"/>
          <w:szCs w:val="24"/>
        </w:rPr>
        <w:t>Similarly generate the seq</w:t>
      </w:r>
      <w:r>
        <w:rPr>
          <w:sz w:val="24"/>
          <w:szCs w:val="24"/>
        </w:rPr>
        <w:t>uence files for the remaining three</w:t>
      </w:r>
      <w:r w:rsidRPr="00A12EDD">
        <w:rPr>
          <w:sz w:val="24"/>
          <w:szCs w:val="24"/>
        </w:rPr>
        <w:t xml:space="preserve"> text files.</w:t>
      </w:r>
    </w:p>
    <w:p w:rsidR="00A12EDD" w:rsidRPr="00FB7E9F" w:rsidRDefault="00CB27A5" w:rsidP="00A12EDD">
      <w:pPr>
        <w:pStyle w:val="ListParagraph"/>
        <w:numPr>
          <w:ilvl w:val="0"/>
          <w:numId w:val="41"/>
        </w:numPr>
        <w:spacing w:before="0" w:after="160" w:line="259" w:lineRule="auto"/>
        <w:rPr>
          <w:rStyle w:val="apple-tab-span"/>
          <w:sz w:val="24"/>
          <w:szCs w:val="24"/>
        </w:rPr>
      </w:pPr>
      <w:hyperlink r:id="rId14" w:history="1">
        <w:r w:rsidRPr="008B55BD">
          <w:rPr>
            <w:rStyle w:val="Hyperlink"/>
            <w:rFonts w:ascii="Arial" w:hAnsi="Arial" w:cs="Arial"/>
            <w:shd w:val="clear" w:color="auto" w:fill="FFFFFF"/>
          </w:rPr>
          <w:t>http://134.193.136.127:8080/HMMWS/jaxrs/generic/TrainFileOperation/-home-group6-RightToLeftJ.txt/-home-group6-RightToLeft.seq</w:t>
        </w:r>
        <w:r w:rsidRPr="008B55BD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</w:hyperlink>
      <w:r w:rsidR="00A12EDD">
        <w:rPr>
          <w:rStyle w:val="apple-tab-span"/>
          <w:rFonts w:ascii="Arial" w:hAnsi="Arial" w:cs="Arial"/>
          <w:color w:val="444444"/>
          <w:bdr w:val="none" w:sz="0" w:space="0" w:color="auto" w:frame="1"/>
          <w:shd w:val="clear" w:color="auto" w:fill="FFFFFF"/>
        </w:rPr>
        <w:t xml:space="preserve"> </w:t>
      </w:r>
    </w:p>
    <w:p w:rsidR="00A12EDD" w:rsidRPr="00FB7E9F" w:rsidRDefault="00FB24A0" w:rsidP="00A12EDD">
      <w:pPr>
        <w:pStyle w:val="ListParagraph"/>
        <w:numPr>
          <w:ilvl w:val="0"/>
          <w:numId w:val="41"/>
        </w:numPr>
        <w:spacing w:before="0" w:after="160" w:line="259" w:lineRule="auto"/>
        <w:rPr>
          <w:rStyle w:val="apple-tab-span"/>
          <w:sz w:val="24"/>
          <w:szCs w:val="24"/>
        </w:rPr>
      </w:pPr>
      <w:hyperlink r:id="rId15" w:history="1">
        <w:r w:rsidRPr="008B55BD">
          <w:rPr>
            <w:rStyle w:val="Hyperlink"/>
            <w:rFonts w:ascii="Arial" w:hAnsi="Arial" w:cs="Arial"/>
            <w:shd w:val="clear" w:color="auto" w:fill="FFFFFF"/>
          </w:rPr>
          <w:t>http://134.193.136.127:8080/HMMWS/jaxrs/generic/TrainFileOperation/-home-group6-LeftToRightJ.txt/-home-group6-leftrightj.seq</w:t>
        </w:r>
        <w:r w:rsidRPr="008B55BD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</w:hyperlink>
      <w:r w:rsidR="00A12EDD">
        <w:rPr>
          <w:rStyle w:val="apple-tab-span"/>
          <w:rFonts w:ascii="Arial" w:hAnsi="Arial" w:cs="Arial"/>
          <w:color w:val="444444"/>
          <w:bdr w:val="none" w:sz="0" w:space="0" w:color="auto" w:frame="1"/>
          <w:shd w:val="clear" w:color="auto" w:fill="FFFFFF"/>
        </w:rPr>
        <w:t xml:space="preserve"> </w:t>
      </w:r>
    </w:p>
    <w:p w:rsidR="00A12EDD" w:rsidRPr="00FB7E9F" w:rsidRDefault="00FB24A0" w:rsidP="00A12EDD">
      <w:pPr>
        <w:pStyle w:val="ListParagraph"/>
        <w:numPr>
          <w:ilvl w:val="0"/>
          <w:numId w:val="41"/>
        </w:numPr>
        <w:spacing w:before="0" w:after="160" w:line="259" w:lineRule="auto"/>
        <w:rPr>
          <w:rStyle w:val="apple-tab-span"/>
          <w:sz w:val="24"/>
          <w:szCs w:val="24"/>
        </w:rPr>
      </w:pPr>
      <w:hyperlink r:id="rId16" w:history="1">
        <w:r w:rsidRPr="008B55BD">
          <w:rPr>
            <w:rStyle w:val="Hyperlink"/>
            <w:rFonts w:ascii="Arial" w:hAnsi="Arial" w:cs="Arial"/>
            <w:shd w:val="clear" w:color="auto" w:fill="FFFFFF"/>
          </w:rPr>
          <w:t>http://134.193.136.127:8080/HMMWS/jaxrs/generic/TrainFileOperation/-home-group6-TestFile-.txt/-home-group6-TestFilej.seq</w:t>
        </w:r>
        <w:r w:rsidRPr="008B55BD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</w:hyperlink>
      <w:r w:rsidR="00A12EDD">
        <w:rPr>
          <w:rStyle w:val="apple-tab-span"/>
          <w:rFonts w:ascii="Arial" w:hAnsi="Arial" w:cs="Arial"/>
          <w:color w:val="444444"/>
          <w:bdr w:val="none" w:sz="0" w:space="0" w:color="auto" w:frame="1"/>
          <w:shd w:val="clear" w:color="auto" w:fill="FFFFFF"/>
        </w:rPr>
        <w:t xml:space="preserve"> </w:t>
      </w:r>
    </w:p>
    <w:p w:rsidR="00A12EDD" w:rsidRPr="00A12EDD" w:rsidRDefault="00A12EDD" w:rsidP="00B97958">
      <w:pPr>
        <w:rPr>
          <w:sz w:val="24"/>
          <w:szCs w:val="24"/>
        </w:rPr>
      </w:pPr>
    </w:p>
    <w:p w:rsidR="00A12EDD" w:rsidRDefault="00A12EDD" w:rsidP="00B97958"/>
    <w:p w:rsidR="00A12EDD" w:rsidRDefault="00A12EDD" w:rsidP="00B97958"/>
    <w:p w:rsidR="00A12EDD" w:rsidRDefault="00A12EDD" w:rsidP="00B97958"/>
    <w:p w:rsidR="00B97958" w:rsidRPr="003E71F4" w:rsidRDefault="00B97958" w:rsidP="00B97958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854929">
        <w:rPr>
          <w:b/>
          <w:sz w:val="28"/>
          <w:szCs w:val="28"/>
        </w:rPr>
        <w:t>ubtask</w:t>
      </w:r>
      <w:r w:rsidR="003E71F4">
        <w:rPr>
          <w:b/>
          <w:sz w:val="28"/>
          <w:szCs w:val="28"/>
        </w:rPr>
        <w:t xml:space="preserve"> 2</w:t>
      </w:r>
      <w:r w:rsidRPr="00854929">
        <w:rPr>
          <w:b/>
          <w:sz w:val="28"/>
          <w:szCs w:val="28"/>
        </w:rPr>
        <w:t>:  </w:t>
      </w:r>
      <w:r w:rsidR="003E71F4" w:rsidRPr="003E71F4">
        <w:t xml:space="preserve"> </w:t>
      </w:r>
      <w:r w:rsidR="003E71F4" w:rsidRPr="003E71F4">
        <w:rPr>
          <w:b/>
          <w:bCs/>
          <w:sz w:val="28"/>
          <w:szCs w:val="28"/>
        </w:rPr>
        <w:t>Training and Testing for Activity Recognition (for three motions as training data)</w:t>
      </w:r>
      <w:r w:rsidRPr="003E71F4">
        <w:rPr>
          <w:b/>
          <w:sz w:val="28"/>
          <w:szCs w:val="28"/>
        </w:rPr>
        <w:tab/>
      </w:r>
    </w:p>
    <w:p w:rsidR="00B97958" w:rsidRDefault="00B97958" w:rsidP="00B97958">
      <w:pPr>
        <w:pStyle w:val="ListParagraph"/>
        <w:ind w:left="644"/>
        <w:rPr>
          <w:b/>
          <w:sz w:val="24"/>
          <w:szCs w:val="24"/>
        </w:rPr>
      </w:pPr>
      <w:r w:rsidRPr="00EE01EE">
        <w:rPr>
          <w:b/>
          <w:sz w:val="24"/>
          <w:szCs w:val="24"/>
        </w:rPr>
        <w:tab/>
      </w:r>
    </w:p>
    <w:p w:rsidR="00B97958" w:rsidRDefault="00B97958" w:rsidP="00B9795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Steps:</w:t>
      </w:r>
    </w:p>
    <w:p w:rsidR="00B97958" w:rsidRDefault="00B97958" w:rsidP="00B97958">
      <w:pPr>
        <w:pStyle w:val="ListParagraph"/>
        <w:rPr>
          <w:b/>
          <w:sz w:val="24"/>
          <w:szCs w:val="24"/>
        </w:rPr>
      </w:pPr>
    </w:p>
    <w:p w:rsidR="00B97958" w:rsidRDefault="003E71F4" w:rsidP="00B97958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 input files for training are the generated sequence files from both the input files of sensor data.</w:t>
      </w:r>
    </w:p>
    <w:p w:rsidR="003E71F4" w:rsidRDefault="003E71F4" w:rsidP="00B97958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Similarly input file for testing will be the combination of all the sequence files.</w:t>
      </w:r>
    </w:p>
    <w:p w:rsidR="00B97958" w:rsidRDefault="00B97958" w:rsidP="00B97958">
      <w:pPr>
        <w:pStyle w:val="ListParagraph"/>
        <w:ind w:left="1770"/>
        <w:rPr>
          <w:sz w:val="24"/>
          <w:szCs w:val="24"/>
        </w:rPr>
      </w:pPr>
    </w:p>
    <w:p w:rsidR="00B97958" w:rsidRDefault="00E32278" w:rsidP="00B97958">
      <w:pPr>
        <w:pStyle w:val="ListParagraph"/>
        <w:ind w:left="1770"/>
      </w:pPr>
      <w:hyperlink r:id="rId17" w:history="1">
        <w:r w:rsidR="00E57E9C" w:rsidRPr="00E9369D">
          <w:rPr>
            <w:rStyle w:val="Hyperlink"/>
            <w:rFonts w:ascii="Arial" w:hAnsi="Arial" w:cs="Arial"/>
            <w:shd w:val="clear" w:color="auto" w:fill="FFFFFF"/>
          </w:rPr>
          <w:t>http://134.193.136.127:8080/HMMWS/jaxrs/generic/HMMTrainingTest/-home-group6-leftrightj.seq/-home-group6-RightToLeft.seq/-home-group6-BTPJ.seq/-home-group6-TestFilej.seq</w:t>
        </w:r>
        <w:r w:rsidR="00E57E9C" w:rsidRPr="00E9369D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</w:hyperlink>
    </w:p>
    <w:p w:rsidR="003E71F4" w:rsidRPr="00B97958" w:rsidRDefault="003E71F4" w:rsidP="00B97958">
      <w:pPr>
        <w:pStyle w:val="ListParagraph"/>
        <w:ind w:left="1770"/>
      </w:pPr>
    </w:p>
    <w:p w:rsidR="002F5E49" w:rsidRPr="002C3649" w:rsidRDefault="003E71F4" w:rsidP="002C364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b/>
          <w:sz w:val="28"/>
          <w:szCs w:val="28"/>
        </w:rPr>
        <w:t>S</w:t>
      </w:r>
      <w:r w:rsidRPr="00854929">
        <w:rPr>
          <w:b/>
          <w:sz w:val="28"/>
          <w:szCs w:val="28"/>
        </w:rPr>
        <w:t>ubtask</w:t>
      </w:r>
      <w:r>
        <w:rPr>
          <w:b/>
          <w:sz w:val="28"/>
          <w:szCs w:val="28"/>
        </w:rPr>
        <w:t xml:space="preserve"> 3</w:t>
      </w:r>
      <w:r w:rsidRPr="00854929">
        <w:rPr>
          <w:b/>
          <w:sz w:val="28"/>
          <w:szCs w:val="28"/>
        </w:rPr>
        <w:t>:  </w:t>
      </w:r>
      <w:r w:rsidRPr="003E71F4">
        <w:t xml:space="preserve"> </w:t>
      </w:r>
      <w:r w:rsidRPr="003E71F4">
        <w:rPr>
          <w:b/>
          <w:bCs/>
          <w:sz w:val="28"/>
          <w:szCs w:val="28"/>
        </w:rPr>
        <w:t>Training and Testing for Activity Recognition (for three motions as training data)</w:t>
      </w:r>
    </w:p>
    <w:p w:rsidR="002C3649" w:rsidRDefault="002C3649" w:rsidP="002C3649">
      <w:pPr>
        <w:rPr>
          <w:sz w:val="28"/>
          <w:szCs w:val="28"/>
        </w:rPr>
      </w:pPr>
    </w:p>
    <w:p w:rsidR="00E57E9C" w:rsidRDefault="002C3649" w:rsidP="002C3649">
      <w:pPr>
        <w:pStyle w:val="NormalWeb"/>
      </w:pPr>
      <w:r>
        <w:rPr>
          <w:rStyle w:val="Strong"/>
          <w:rFonts w:eastAsiaTheme="majorEastAsia"/>
        </w:rPr>
        <w:t xml:space="preserve">Input </w:t>
      </w:r>
      <w:r w:rsidR="00E57E9C">
        <w:rPr>
          <w:rStyle w:val="Strong"/>
          <w:rFonts w:eastAsiaTheme="majorEastAsia"/>
        </w:rPr>
        <w:t xml:space="preserve">sequence </w:t>
      </w:r>
      <w:r w:rsidR="00C671B5">
        <w:rPr>
          <w:rStyle w:val="Strong"/>
          <w:rFonts w:eastAsiaTheme="majorEastAsia"/>
        </w:rPr>
        <w:t xml:space="preserve">files </w:t>
      </w:r>
      <w:r>
        <w:rPr>
          <w:rStyle w:val="Strong"/>
          <w:rFonts w:eastAsiaTheme="majorEastAsia"/>
        </w:rPr>
        <w:t>for Training:</w:t>
      </w:r>
      <w:r>
        <w:t> </w:t>
      </w:r>
      <w:r w:rsidR="00E57E9C">
        <w:t>home/cloudera/BTPJ.seq, RightToLeft.seq, leftrightj.seq</w:t>
      </w:r>
    </w:p>
    <w:p w:rsidR="002C3649" w:rsidRDefault="00E57E9C" w:rsidP="002C3649">
      <w:pPr>
        <w:pStyle w:val="NormalWeb"/>
      </w:pPr>
      <w:r>
        <w:rPr>
          <w:rStyle w:val="apple-tab-span"/>
          <w:b/>
          <w:bCs/>
        </w:rPr>
        <w:t xml:space="preserve"> </w:t>
      </w:r>
      <w:r w:rsidR="002C3649">
        <w:rPr>
          <w:rStyle w:val="apple-tab-span"/>
          <w:b/>
          <w:bCs/>
        </w:rPr>
        <w:t xml:space="preserve">Testing: </w:t>
      </w:r>
      <w:r w:rsidR="002C3649">
        <w:t>home/cloudera/</w:t>
      </w:r>
      <w:r>
        <w:t>TestFilej</w:t>
      </w:r>
      <w:r w:rsidR="002C3649">
        <w:t>.seq</w:t>
      </w:r>
      <w:r w:rsidR="002C3649">
        <w:rPr>
          <w:rStyle w:val="apple-tab-span"/>
        </w:rPr>
        <w:t xml:space="preserve"> </w:t>
      </w:r>
    </w:p>
    <w:p w:rsidR="002C3649" w:rsidRDefault="002C3649" w:rsidP="002C3649">
      <w:pPr>
        <w:pStyle w:val="NormalWeb"/>
      </w:pPr>
      <w:r>
        <w:rPr>
          <w:rStyle w:val="apple-tab-span"/>
          <w:b/>
          <w:bCs/>
        </w:rPr>
        <w:t>I</w:t>
      </w:r>
      <w:r>
        <w:rPr>
          <w:rStyle w:val="Strong"/>
          <w:rFonts w:eastAsiaTheme="majorEastAsia"/>
        </w:rPr>
        <w:t>nput actions for training: </w:t>
      </w:r>
      <w:r w:rsidR="00E57E9C" w:rsidRPr="00E57E9C">
        <w:t>btp</w:t>
      </w:r>
      <w:r w:rsidR="00C671B5" w:rsidRPr="00E57E9C">
        <w:t>: rtol:</w:t>
      </w:r>
      <w:r w:rsidR="00C671B5">
        <w:t xml:space="preserve"> </w:t>
      </w:r>
      <w:r w:rsidR="00C671B5" w:rsidRPr="00E57E9C">
        <w:t>ltor</w:t>
      </w:r>
    </w:p>
    <w:p w:rsidR="00DC0E75" w:rsidRDefault="00DC0E75" w:rsidP="002C3649">
      <w:pPr>
        <w:pStyle w:val="NormalWeb"/>
      </w:pPr>
    </w:p>
    <w:p w:rsidR="00A8232D" w:rsidRDefault="00A8232D" w:rsidP="002C3649">
      <w:pPr>
        <w:pStyle w:val="NormalWeb"/>
      </w:pPr>
      <w:r>
        <w:t xml:space="preserve">Now run below service using the generated </w:t>
      </w:r>
      <w:r w:rsidRPr="00A8232D">
        <w:t>sequence files to identify</w:t>
      </w:r>
      <w:r>
        <w:t xml:space="preserve"> the motions.</w:t>
      </w:r>
    </w:p>
    <w:p w:rsidR="00DC0E75" w:rsidRDefault="00E32278" w:rsidP="002C3649">
      <w:pPr>
        <w:pStyle w:val="NormalWeb"/>
      </w:pPr>
      <w:hyperlink r:id="rId18" w:history="1">
        <w:r w:rsidR="00E57E9C" w:rsidRPr="0077548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http://134.193.136.127:8080/HMMWS2/jaxrs/generic/HMMTrainingTest/-home-cloudera-BTPJ.seq:-home-cloudera-RightToLeft.seq:-home-cloudera-leftrightj.seq/btp:rtol:ltor/-home-cloudera-TestFilej.seq</w:t>
        </w:r>
      </w:hyperlink>
    </w:p>
    <w:p w:rsidR="002C3649" w:rsidRPr="002C3649" w:rsidRDefault="002C3649" w:rsidP="002C3649">
      <w:pPr>
        <w:rPr>
          <w:sz w:val="28"/>
          <w:szCs w:val="28"/>
        </w:rPr>
      </w:pPr>
    </w:p>
    <w:sectPr w:rsidR="002C3649" w:rsidRPr="002C3649" w:rsidSect="00130BC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278" w:rsidRDefault="00E32278" w:rsidP="00B017D3">
      <w:pPr>
        <w:spacing w:before="0" w:after="0" w:line="240" w:lineRule="auto"/>
      </w:pPr>
      <w:r>
        <w:separator/>
      </w:r>
    </w:p>
  </w:endnote>
  <w:endnote w:type="continuationSeparator" w:id="0">
    <w:p w:rsidR="00E32278" w:rsidRDefault="00E32278" w:rsidP="00B017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3" w:rsidRPr="00123DE9" w:rsidRDefault="00E32278">
    <w:pPr>
      <w:pStyle w:val="Footer"/>
      <w:rPr>
        <w:b/>
        <w:color w:val="F07F09" w:themeColor="accent1"/>
      </w:rPr>
    </w:pPr>
    <w:r>
      <w:rPr>
        <w:b/>
        <w:noProof/>
        <w:color w:val="F07F09" w:themeColor="accent1"/>
        <w:lang w:eastAsia="zh-CN"/>
      </w:rPr>
      <w:pict>
        <v:rect id="Rectangle 452" o:spid="_x0000_s2049" style="position:absolute;margin-left:0;margin-top:0;width:579.9pt;height:750.3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867852 [1614]" strokeweight="1.25pt">
          <w10:wrap anchorx="page" anchory="page"/>
        </v:rect>
      </w:pict>
    </w:r>
    <w:r w:rsidR="004A7FD5">
      <w:rPr>
        <w:b/>
        <w:color w:val="F07F09" w:themeColor="accent1"/>
      </w:rPr>
      <w:t>BIG DATA ANALYTICS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278" w:rsidRDefault="00E32278" w:rsidP="00B017D3">
      <w:pPr>
        <w:spacing w:before="0" w:after="0" w:line="240" w:lineRule="auto"/>
      </w:pPr>
      <w:r>
        <w:separator/>
      </w:r>
    </w:p>
  </w:footnote>
  <w:footnote w:type="continuationSeparator" w:id="0">
    <w:p w:rsidR="00E32278" w:rsidRDefault="00E32278" w:rsidP="00B017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3" w:rsidRDefault="00E32278">
    <w:pPr>
      <w:pStyle w:val="Header"/>
    </w:pPr>
    <w:r>
      <w:rPr>
        <w:caps/>
        <w:noProof/>
        <w:color w:val="808080" w:themeColor="background1" w:themeShade="80"/>
        <w:lang w:eastAsia="zh-CN"/>
      </w:rPr>
      <w:pict>
        <v:group id="Group 158" o:spid="_x0000_s2050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<v:group id="Group 159" o:spid="_x0000_s2052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Rectangle 160" o:spid="_x0000_s2055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Rectangle 1" o:spid="_x0000_s2054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f07f09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1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017D3" w:rsidRDefault="00280D16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017D3"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CB27A5">
                    <w:rPr>
                      <w:noProof/>
                      <w:color w:val="FFFFFF" w:themeColor="background1"/>
                      <w:sz w:val="24"/>
                      <w:szCs w:val="24"/>
                    </w:rPr>
                    <w:t>6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49FD"/>
    <w:multiLevelType w:val="hybridMultilevel"/>
    <w:tmpl w:val="24E855DE"/>
    <w:lvl w:ilvl="0" w:tplc="671633C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94708D3"/>
    <w:multiLevelType w:val="hybridMultilevel"/>
    <w:tmpl w:val="7A7A0096"/>
    <w:lvl w:ilvl="0" w:tplc="80C6C5DE">
      <w:start w:val="1"/>
      <w:numFmt w:val="decimal"/>
      <w:lvlText w:val="%1)"/>
      <w:lvlJc w:val="left"/>
      <w:pPr>
        <w:ind w:left="213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>
    <w:nsid w:val="0ADE0BF1"/>
    <w:multiLevelType w:val="hybridMultilevel"/>
    <w:tmpl w:val="371A58E6"/>
    <w:lvl w:ilvl="0" w:tplc="03FAEE1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0CFC5EA9"/>
    <w:multiLevelType w:val="hybridMultilevel"/>
    <w:tmpl w:val="6BA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6DE7501"/>
    <w:multiLevelType w:val="hybridMultilevel"/>
    <w:tmpl w:val="0AA6BD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BF2CF3"/>
    <w:multiLevelType w:val="hybridMultilevel"/>
    <w:tmpl w:val="6D20C978"/>
    <w:lvl w:ilvl="0" w:tplc="07686E3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1C2C68F0"/>
    <w:multiLevelType w:val="hybridMultilevel"/>
    <w:tmpl w:val="BBDA166E"/>
    <w:lvl w:ilvl="0" w:tplc="833E7A8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1E8C1F3B"/>
    <w:multiLevelType w:val="hybridMultilevel"/>
    <w:tmpl w:val="A3A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07CF3"/>
    <w:multiLevelType w:val="multilevel"/>
    <w:tmpl w:val="7E4484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8FF04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451775"/>
    <w:multiLevelType w:val="hybridMultilevel"/>
    <w:tmpl w:val="725CD70A"/>
    <w:lvl w:ilvl="0" w:tplc="9C365842">
      <w:start w:val="1"/>
      <w:numFmt w:val="decimal"/>
      <w:lvlText w:val="%1)"/>
      <w:lvlJc w:val="left"/>
      <w:pPr>
        <w:ind w:left="17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4E85C8F"/>
    <w:multiLevelType w:val="hybridMultilevel"/>
    <w:tmpl w:val="1BFC1A64"/>
    <w:lvl w:ilvl="0" w:tplc="AB08BC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64A3F"/>
    <w:multiLevelType w:val="hybridMultilevel"/>
    <w:tmpl w:val="7144DF1C"/>
    <w:lvl w:ilvl="0" w:tplc="E9EE1316">
      <w:start w:val="2"/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3E976916"/>
    <w:multiLevelType w:val="hybridMultilevel"/>
    <w:tmpl w:val="71AA1598"/>
    <w:lvl w:ilvl="0" w:tplc="331CFFA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42173EFE"/>
    <w:multiLevelType w:val="hybridMultilevel"/>
    <w:tmpl w:val="921A83CE"/>
    <w:lvl w:ilvl="0" w:tplc="0BA292A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>
    <w:nsid w:val="450634C5"/>
    <w:multiLevelType w:val="hybridMultilevel"/>
    <w:tmpl w:val="EC5062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3739DE"/>
    <w:multiLevelType w:val="hybridMultilevel"/>
    <w:tmpl w:val="6D6092AA"/>
    <w:lvl w:ilvl="0" w:tplc="3CBAF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62DF7"/>
    <w:multiLevelType w:val="hybridMultilevel"/>
    <w:tmpl w:val="E6E2F708"/>
    <w:lvl w:ilvl="0" w:tplc="DC740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EB07A3"/>
    <w:multiLevelType w:val="hybridMultilevel"/>
    <w:tmpl w:val="DA00B25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971E6"/>
    <w:multiLevelType w:val="hybridMultilevel"/>
    <w:tmpl w:val="F28A5B98"/>
    <w:lvl w:ilvl="0" w:tplc="C45CA3D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>
    <w:nsid w:val="5CC66546"/>
    <w:multiLevelType w:val="hybridMultilevel"/>
    <w:tmpl w:val="034E3E26"/>
    <w:lvl w:ilvl="0" w:tplc="D3F86D70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2">
    <w:nsid w:val="5D2B07C0"/>
    <w:multiLevelType w:val="hybridMultilevel"/>
    <w:tmpl w:val="DD9A1778"/>
    <w:lvl w:ilvl="0" w:tplc="9760A412">
      <w:start w:val="1"/>
      <w:numFmt w:val="decimal"/>
      <w:lvlText w:val="%1)"/>
      <w:lvlJc w:val="left"/>
      <w:pPr>
        <w:ind w:left="177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>
    <w:nsid w:val="611A6E81"/>
    <w:multiLevelType w:val="hybridMultilevel"/>
    <w:tmpl w:val="0A74760A"/>
    <w:lvl w:ilvl="0" w:tplc="599C2CEE">
      <w:start w:val="1"/>
      <w:numFmt w:val="decimal"/>
      <w:lvlText w:val="%1)"/>
      <w:lvlJc w:val="left"/>
      <w:pPr>
        <w:ind w:left="17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4">
    <w:nsid w:val="66B164DE"/>
    <w:multiLevelType w:val="hybridMultilevel"/>
    <w:tmpl w:val="0F1892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54AE8"/>
    <w:multiLevelType w:val="hybridMultilevel"/>
    <w:tmpl w:val="7472D206"/>
    <w:lvl w:ilvl="0" w:tplc="16DEA11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>
    <w:nsid w:val="6E0F168D"/>
    <w:multiLevelType w:val="hybridMultilevel"/>
    <w:tmpl w:val="86F013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463EE0"/>
    <w:multiLevelType w:val="hybridMultilevel"/>
    <w:tmpl w:val="9D08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E6A56"/>
    <w:multiLevelType w:val="hybridMultilevel"/>
    <w:tmpl w:val="B73AABD2"/>
    <w:lvl w:ilvl="0" w:tplc="07049E70">
      <w:start w:val="1"/>
      <w:numFmt w:val="lowerLetter"/>
      <w:lvlText w:val="%1)"/>
      <w:lvlJc w:val="left"/>
      <w:pPr>
        <w:ind w:left="2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10" w:hanging="360"/>
      </w:pPr>
    </w:lvl>
    <w:lvl w:ilvl="2" w:tplc="4009001B" w:tentative="1">
      <w:start w:val="1"/>
      <w:numFmt w:val="lowerRoman"/>
      <w:lvlText w:val="%3."/>
      <w:lvlJc w:val="right"/>
      <w:pPr>
        <w:ind w:left="3930" w:hanging="180"/>
      </w:pPr>
    </w:lvl>
    <w:lvl w:ilvl="3" w:tplc="4009000F" w:tentative="1">
      <w:start w:val="1"/>
      <w:numFmt w:val="decimal"/>
      <w:lvlText w:val="%4."/>
      <w:lvlJc w:val="left"/>
      <w:pPr>
        <w:ind w:left="4650" w:hanging="360"/>
      </w:pPr>
    </w:lvl>
    <w:lvl w:ilvl="4" w:tplc="40090019" w:tentative="1">
      <w:start w:val="1"/>
      <w:numFmt w:val="lowerLetter"/>
      <w:lvlText w:val="%5."/>
      <w:lvlJc w:val="left"/>
      <w:pPr>
        <w:ind w:left="5370" w:hanging="360"/>
      </w:pPr>
    </w:lvl>
    <w:lvl w:ilvl="5" w:tplc="4009001B" w:tentative="1">
      <w:start w:val="1"/>
      <w:numFmt w:val="lowerRoman"/>
      <w:lvlText w:val="%6."/>
      <w:lvlJc w:val="right"/>
      <w:pPr>
        <w:ind w:left="6090" w:hanging="180"/>
      </w:pPr>
    </w:lvl>
    <w:lvl w:ilvl="6" w:tplc="4009000F" w:tentative="1">
      <w:start w:val="1"/>
      <w:numFmt w:val="decimal"/>
      <w:lvlText w:val="%7."/>
      <w:lvlJc w:val="left"/>
      <w:pPr>
        <w:ind w:left="6810" w:hanging="360"/>
      </w:pPr>
    </w:lvl>
    <w:lvl w:ilvl="7" w:tplc="40090019" w:tentative="1">
      <w:start w:val="1"/>
      <w:numFmt w:val="lowerLetter"/>
      <w:lvlText w:val="%8."/>
      <w:lvlJc w:val="left"/>
      <w:pPr>
        <w:ind w:left="7530" w:hanging="360"/>
      </w:pPr>
    </w:lvl>
    <w:lvl w:ilvl="8" w:tplc="40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9">
    <w:nsid w:val="7D7378F6"/>
    <w:multiLevelType w:val="hybridMultilevel"/>
    <w:tmpl w:val="AF746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7"/>
  </w:num>
  <w:num w:numId="14">
    <w:abstractNumId w:val="26"/>
  </w:num>
  <w:num w:numId="15">
    <w:abstractNumId w:val="9"/>
  </w:num>
  <w:num w:numId="16">
    <w:abstractNumId w:val="12"/>
  </w:num>
  <w:num w:numId="17">
    <w:abstractNumId w:val="16"/>
  </w:num>
  <w:num w:numId="18">
    <w:abstractNumId w:val="29"/>
  </w:num>
  <w:num w:numId="19">
    <w:abstractNumId w:val="27"/>
  </w:num>
  <w:num w:numId="20">
    <w:abstractNumId w:val="5"/>
  </w:num>
  <w:num w:numId="21">
    <w:abstractNumId w:val="10"/>
  </w:num>
  <w:num w:numId="22">
    <w:abstractNumId w:val="3"/>
  </w:num>
  <w:num w:numId="23">
    <w:abstractNumId w:val="24"/>
  </w:num>
  <w:num w:numId="24">
    <w:abstractNumId w:val="19"/>
  </w:num>
  <w:num w:numId="25">
    <w:abstractNumId w:val="2"/>
  </w:num>
  <w:num w:numId="26">
    <w:abstractNumId w:val="6"/>
  </w:num>
  <w:num w:numId="27">
    <w:abstractNumId w:val="22"/>
  </w:num>
  <w:num w:numId="28">
    <w:abstractNumId w:val="25"/>
  </w:num>
  <w:num w:numId="29">
    <w:abstractNumId w:val="15"/>
  </w:num>
  <w:num w:numId="30">
    <w:abstractNumId w:val="7"/>
  </w:num>
  <w:num w:numId="31">
    <w:abstractNumId w:val="14"/>
  </w:num>
  <w:num w:numId="32">
    <w:abstractNumId w:val="18"/>
  </w:num>
  <w:num w:numId="33">
    <w:abstractNumId w:val="20"/>
  </w:num>
  <w:num w:numId="34">
    <w:abstractNumId w:val="11"/>
  </w:num>
  <w:num w:numId="35">
    <w:abstractNumId w:val="1"/>
  </w:num>
  <w:num w:numId="36">
    <w:abstractNumId w:val="28"/>
  </w:num>
  <w:num w:numId="37">
    <w:abstractNumId w:val="23"/>
  </w:num>
  <w:num w:numId="38">
    <w:abstractNumId w:val="0"/>
  </w:num>
  <w:num w:numId="39">
    <w:abstractNumId w:val="21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E176DA"/>
    <w:rsid w:val="00004EB9"/>
    <w:rsid w:val="00074F84"/>
    <w:rsid w:val="00080B4D"/>
    <w:rsid w:val="000866F0"/>
    <w:rsid w:val="000A6DF0"/>
    <w:rsid w:val="000A7B05"/>
    <w:rsid w:val="000C023C"/>
    <w:rsid w:val="000D055B"/>
    <w:rsid w:val="001117F6"/>
    <w:rsid w:val="00123DE9"/>
    <w:rsid w:val="00130BC0"/>
    <w:rsid w:val="00135952"/>
    <w:rsid w:val="001439A7"/>
    <w:rsid w:val="001617DF"/>
    <w:rsid w:val="001B7494"/>
    <w:rsid w:val="00226B11"/>
    <w:rsid w:val="00235EB7"/>
    <w:rsid w:val="0024459F"/>
    <w:rsid w:val="00257D54"/>
    <w:rsid w:val="00280D16"/>
    <w:rsid w:val="002847EB"/>
    <w:rsid w:val="002A3434"/>
    <w:rsid w:val="002C3649"/>
    <w:rsid w:val="002E42DC"/>
    <w:rsid w:val="002F5E49"/>
    <w:rsid w:val="00316DB7"/>
    <w:rsid w:val="0032793D"/>
    <w:rsid w:val="0039768D"/>
    <w:rsid w:val="003A07DE"/>
    <w:rsid w:val="003E71F4"/>
    <w:rsid w:val="004027BF"/>
    <w:rsid w:val="00434A96"/>
    <w:rsid w:val="004A797F"/>
    <w:rsid w:val="004A7FD5"/>
    <w:rsid w:val="00510477"/>
    <w:rsid w:val="005147A1"/>
    <w:rsid w:val="005318E7"/>
    <w:rsid w:val="005C1F4D"/>
    <w:rsid w:val="005E7C84"/>
    <w:rsid w:val="00651299"/>
    <w:rsid w:val="006A3112"/>
    <w:rsid w:val="006C316E"/>
    <w:rsid w:val="006F6DE0"/>
    <w:rsid w:val="007303DF"/>
    <w:rsid w:val="00750826"/>
    <w:rsid w:val="00833C10"/>
    <w:rsid w:val="00854929"/>
    <w:rsid w:val="0088502D"/>
    <w:rsid w:val="008B3B76"/>
    <w:rsid w:val="008C009B"/>
    <w:rsid w:val="008C1150"/>
    <w:rsid w:val="008F0FFA"/>
    <w:rsid w:val="008F17AF"/>
    <w:rsid w:val="00911898"/>
    <w:rsid w:val="009144A1"/>
    <w:rsid w:val="009960AA"/>
    <w:rsid w:val="009A1C68"/>
    <w:rsid w:val="00A12EDD"/>
    <w:rsid w:val="00A256F4"/>
    <w:rsid w:val="00A431F1"/>
    <w:rsid w:val="00A65542"/>
    <w:rsid w:val="00A8232D"/>
    <w:rsid w:val="00B017D3"/>
    <w:rsid w:val="00B568C0"/>
    <w:rsid w:val="00B81B8B"/>
    <w:rsid w:val="00B97958"/>
    <w:rsid w:val="00C671B5"/>
    <w:rsid w:val="00C75912"/>
    <w:rsid w:val="00C8037F"/>
    <w:rsid w:val="00CB27A5"/>
    <w:rsid w:val="00D0071F"/>
    <w:rsid w:val="00D315DE"/>
    <w:rsid w:val="00D7168A"/>
    <w:rsid w:val="00D94269"/>
    <w:rsid w:val="00D945C7"/>
    <w:rsid w:val="00DB37EF"/>
    <w:rsid w:val="00DC0E75"/>
    <w:rsid w:val="00DD495E"/>
    <w:rsid w:val="00DF1FD8"/>
    <w:rsid w:val="00E15E18"/>
    <w:rsid w:val="00E176DA"/>
    <w:rsid w:val="00E32278"/>
    <w:rsid w:val="00E370FE"/>
    <w:rsid w:val="00E372C8"/>
    <w:rsid w:val="00E41CF2"/>
    <w:rsid w:val="00E57E9C"/>
    <w:rsid w:val="00E60662"/>
    <w:rsid w:val="00E65B02"/>
    <w:rsid w:val="00E82F62"/>
    <w:rsid w:val="00E84C97"/>
    <w:rsid w:val="00E90B5D"/>
    <w:rsid w:val="00E93E5E"/>
    <w:rsid w:val="00EE01EE"/>
    <w:rsid w:val="00F06FC1"/>
    <w:rsid w:val="00F57EED"/>
    <w:rsid w:val="00F701EF"/>
    <w:rsid w:val="00F72B31"/>
    <w:rsid w:val="00FA7193"/>
    <w:rsid w:val="00FB24A0"/>
    <w:rsid w:val="00FB6E5F"/>
    <w:rsid w:val="00FC1DAE"/>
    <w:rsid w:val="00FC5E78"/>
    <w:rsid w:val="00FD2C83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207A763B-D515-4484-9587-38FF241E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6DA"/>
  </w:style>
  <w:style w:type="paragraph" w:styleId="Heading1">
    <w:name w:val="heading 1"/>
    <w:basedOn w:val="Normal"/>
    <w:next w:val="Normal"/>
    <w:link w:val="Heading1Char"/>
    <w:uiPriority w:val="9"/>
    <w:qFormat/>
    <w:rsid w:val="00E176DA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DA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6DA"/>
    <w:pPr>
      <w:pBdr>
        <w:top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6DA"/>
    <w:pPr>
      <w:pBdr>
        <w:top w:val="dotted" w:sz="6" w:space="2" w:color="F07F09" w:themeColor="accent1"/>
      </w:pBdr>
      <w:spacing w:before="2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6DA"/>
    <w:pPr>
      <w:pBdr>
        <w:bottom w:val="single" w:sz="6" w:space="1" w:color="F07F09" w:themeColor="accent1"/>
      </w:pBdr>
      <w:spacing w:before="2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6DA"/>
    <w:pPr>
      <w:pBdr>
        <w:bottom w:val="dotted" w:sz="6" w:space="1" w:color="F07F09" w:themeColor="accent1"/>
      </w:pBdr>
      <w:spacing w:before="2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6DA"/>
    <w:pPr>
      <w:spacing w:before="2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6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6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6DA"/>
    <w:pPr>
      <w:spacing w:before="0" w:after="0"/>
    </w:pPr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6DA"/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6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76DA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176DA"/>
    <w:rPr>
      <w:caps/>
      <w:color w:val="FFFFFF" w:themeColor="background1"/>
      <w:spacing w:val="15"/>
      <w:sz w:val="22"/>
      <w:szCs w:val="22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76DA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6DA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6D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6DA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E176DA"/>
    <w:rPr>
      <w:i/>
      <w:iCs/>
      <w:color w:val="773F04" w:themeColor="accent1" w:themeShade="7F"/>
    </w:rPr>
  </w:style>
  <w:style w:type="character" w:styleId="Emphasis">
    <w:name w:val="Emphasis"/>
    <w:uiPriority w:val="20"/>
    <w:qFormat/>
    <w:rsid w:val="00E176DA"/>
    <w:rPr>
      <w:caps/>
      <w:color w:val="773F04" w:themeColor="accent1" w:themeShade="7F"/>
      <w:spacing w:val="5"/>
    </w:rPr>
  </w:style>
  <w:style w:type="character" w:styleId="IntenseEmphasis">
    <w:name w:val="Intense Emphasis"/>
    <w:uiPriority w:val="21"/>
    <w:qFormat/>
    <w:rsid w:val="00E176DA"/>
    <w:rPr>
      <w:b/>
      <w:bCs/>
      <w:caps/>
      <w:color w:val="773F04" w:themeColor="accent1" w:themeShade="7F"/>
      <w:spacing w:val="10"/>
    </w:rPr>
  </w:style>
  <w:style w:type="character" w:styleId="Strong">
    <w:name w:val="Strong"/>
    <w:uiPriority w:val="22"/>
    <w:qFormat/>
    <w:rsid w:val="00E176D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176D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76D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6DA"/>
    <w:pPr>
      <w:spacing w:before="240" w:after="240" w:line="240" w:lineRule="auto"/>
      <w:ind w:left="1080" w:right="1080"/>
      <w:jc w:val="center"/>
    </w:pPr>
    <w:rPr>
      <w:color w:val="F07F0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6DA"/>
    <w:rPr>
      <w:color w:val="F07F09" w:themeColor="accent1"/>
      <w:sz w:val="24"/>
      <w:szCs w:val="24"/>
    </w:rPr>
  </w:style>
  <w:style w:type="character" w:styleId="SubtleReference">
    <w:name w:val="Subtle Reference"/>
    <w:uiPriority w:val="31"/>
    <w:qFormat/>
    <w:rsid w:val="00E176DA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E176DA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E176D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6DA"/>
    <w:rPr>
      <w:b/>
      <w:bCs/>
      <w:color w:val="B35E06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6DA"/>
    <w:pPr>
      <w:outlineLvl w:val="9"/>
    </w:pPr>
  </w:style>
  <w:style w:type="paragraph" w:styleId="NoSpacing">
    <w:name w:val="No Spacing"/>
    <w:uiPriority w:val="1"/>
    <w:qFormat/>
    <w:rsid w:val="00E176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0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7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3"/>
  </w:style>
  <w:style w:type="paragraph" w:styleId="Footer">
    <w:name w:val="footer"/>
    <w:basedOn w:val="Normal"/>
    <w:link w:val="FooterChar"/>
    <w:uiPriority w:val="99"/>
    <w:unhideWhenUsed/>
    <w:rsid w:val="00B017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3"/>
  </w:style>
  <w:style w:type="character" w:styleId="Hyperlink">
    <w:name w:val="Hyperlink"/>
    <w:basedOn w:val="DefaultParagraphFont"/>
    <w:uiPriority w:val="99"/>
    <w:unhideWhenUsed/>
    <w:rsid w:val="00FC5E78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D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D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54929"/>
  </w:style>
  <w:style w:type="paragraph" w:styleId="NormalWeb">
    <w:name w:val="Normal (Web)"/>
    <w:basedOn w:val="Normal"/>
    <w:uiPriority w:val="99"/>
    <w:semiHidden/>
    <w:unhideWhenUsed/>
    <w:rsid w:val="002C364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2C3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134.193.136.127:8080/HMMWS2/jaxrs/generic/HMMTrainingTest/-home-cloudera-BTPJ.seq:-home-cloudera-RightToLeft.seq:-home-cloudera-leftrightj.seq/btp:rtol:ltor/-home-cloudera-TestFilej.seq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134.193.136.127:8080/HMMWS/jaxrs/generic/HMMTrainingTest/-home-group6-leftrightj.seq/-home-group6-RightToLeft.seq/-home-group6-BTPJ.seq/-home-group6-TestFilej.seq%20%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34.193.136.127:8080/HMMWS/jaxrs/generic/TrainFileOperation/-home-group6-TestFile-.txt/-home-group6-TestFilej.seq%2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134.193.136.127:8080/HMMWS/jaxrs/generic/TrainFileOperation/-home-group6-LeftToRightJ.txt/-home-group6-leftrightj.seq%20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34.193.136.127:8080/HMMWS/jaxrs/generic/TrainFileOperation/-home-group6-RightToLeftJ.txt/-home-group6-RightToLeft.seq%20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circ02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22099D-DEDA-4CAF-9C4C-B67293F1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227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 Circ02</dc:creator>
  <cp:lastModifiedBy>RITESH KUCHUKULLA</cp:lastModifiedBy>
  <cp:revision>18</cp:revision>
  <dcterms:created xsi:type="dcterms:W3CDTF">2014-06-24T05:41:00Z</dcterms:created>
  <dcterms:modified xsi:type="dcterms:W3CDTF">2014-07-08T17:26:00Z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